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BBF68A" w14:textId="415605D0" w:rsidR="003D5F30" w:rsidRPr="007E371D" w:rsidRDefault="00E6175F" w:rsidP="003D5F30">
      <w:pPr>
        <w:pStyle w:val="FigureTitle"/>
      </w:pPr>
      <w:r>
        <w:t>Financial multiples of DeFi protocols and traditional financial companies, Q1 2021</w:t>
      </w:r>
    </w:p>
    <w:tbl>
      <w:tblPr>
        <w:tblStyle w:val="TableGrid"/>
        <w:tblW w:w="8372" w:type="dxa"/>
        <w:tblInd w:w="6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78"/>
        <w:gridCol w:w="1326"/>
        <w:gridCol w:w="1496"/>
        <w:gridCol w:w="1147"/>
        <w:gridCol w:w="1191"/>
        <w:gridCol w:w="1134"/>
      </w:tblGrid>
      <w:tr w:rsidR="003D5F30" w:rsidRPr="001B7ABF" w14:paraId="332708A7" w14:textId="00F0FA33" w:rsidTr="00B6351F">
        <w:trPr>
          <w:trHeight w:val="256"/>
        </w:trPr>
        <w:tc>
          <w:tcPr>
            <w:tcW w:w="2078" w:type="dxa"/>
            <w:tcBorders>
              <w:bottom w:val="single" w:sz="8" w:space="0" w:color="auto"/>
            </w:tcBorders>
            <w:vAlign w:val="bottom"/>
          </w:tcPr>
          <w:p w14:paraId="15EDC528" w14:textId="4E9374CE" w:rsidR="003D5F30" w:rsidRPr="001B7ABF" w:rsidRDefault="00E6175F" w:rsidP="003D5F30">
            <w:pPr>
              <w:pStyle w:val="TableHeader"/>
              <w:rPr>
                <w:rFonts w:ascii="Calibri" w:hAnsi="Calibri" w:cs="Calibri"/>
                <w:szCs w:val="20"/>
              </w:rPr>
            </w:pPr>
            <w:r w:rsidRPr="001B7ABF">
              <w:rPr>
                <w:rFonts w:ascii="Calibri" w:hAnsi="Calibri" w:cs="Calibri"/>
                <w:szCs w:val="20"/>
              </w:rPr>
              <w:t>Asset</w:t>
            </w:r>
          </w:p>
        </w:tc>
        <w:tc>
          <w:tcPr>
            <w:tcW w:w="1326" w:type="dxa"/>
            <w:tcBorders>
              <w:bottom w:val="single" w:sz="8" w:space="0" w:color="auto"/>
            </w:tcBorders>
            <w:vAlign w:val="bottom"/>
          </w:tcPr>
          <w:p w14:paraId="5DB14BC6" w14:textId="69EF4517" w:rsidR="003D5F30" w:rsidRPr="001B7ABF" w:rsidRDefault="00E6175F" w:rsidP="003D5F30">
            <w:pPr>
              <w:pStyle w:val="TableText"/>
              <w:jc w:val="center"/>
              <w:rPr>
                <w:rFonts w:ascii="Calibri" w:hAnsi="Calibri" w:cs="Calibri"/>
                <w:b/>
                <w:bCs/>
                <w:szCs w:val="20"/>
              </w:rPr>
            </w:pPr>
            <w:r w:rsidRPr="001B7ABF">
              <w:rPr>
                <w:rFonts w:ascii="Calibri" w:hAnsi="Calibri" w:cs="Calibri"/>
                <w:b/>
                <w:bCs/>
                <w:szCs w:val="20"/>
              </w:rPr>
              <w:t xml:space="preserve">Market cap </w:t>
            </w:r>
            <w:r w:rsidRPr="001B7ABF">
              <w:rPr>
                <w:rFonts w:ascii="Calibri" w:hAnsi="Calibri" w:cs="Calibri"/>
                <w:b/>
                <w:bCs/>
                <w:szCs w:val="20"/>
              </w:rPr>
              <w:t>($mn)</w:t>
            </w:r>
          </w:p>
        </w:tc>
        <w:tc>
          <w:tcPr>
            <w:tcW w:w="1496" w:type="dxa"/>
            <w:tcBorders>
              <w:bottom w:val="single" w:sz="8" w:space="0" w:color="auto"/>
            </w:tcBorders>
            <w:vAlign w:val="bottom"/>
          </w:tcPr>
          <w:p w14:paraId="75B4C644" w14:textId="1FC0125D" w:rsidR="003D5F30" w:rsidRPr="001B7ABF" w:rsidRDefault="00E6175F" w:rsidP="003D5F30">
            <w:pPr>
              <w:pStyle w:val="TableText"/>
              <w:jc w:val="center"/>
              <w:rPr>
                <w:rFonts w:ascii="Calibri" w:hAnsi="Calibri" w:cs="Calibri"/>
                <w:b/>
                <w:bCs/>
                <w:szCs w:val="20"/>
              </w:rPr>
            </w:pPr>
            <w:r w:rsidRPr="001B7ABF">
              <w:rPr>
                <w:rFonts w:ascii="Calibri" w:hAnsi="Calibri" w:cs="Calibri"/>
                <w:b/>
                <w:bCs/>
                <w:szCs w:val="20"/>
              </w:rPr>
              <w:t>Earnings ($mn)</w:t>
            </w:r>
          </w:p>
        </w:tc>
        <w:tc>
          <w:tcPr>
            <w:tcW w:w="1147" w:type="dxa"/>
            <w:tcBorders>
              <w:bottom w:val="single" w:sz="8" w:space="0" w:color="auto"/>
            </w:tcBorders>
            <w:vAlign w:val="bottom"/>
          </w:tcPr>
          <w:p w14:paraId="6BB5DE78" w14:textId="2FA875EE" w:rsidR="003D5F30" w:rsidRPr="001B7ABF" w:rsidRDefault="00E6175F" w:rsidP="003D5F30">
            <w:pPr>
              <w:pStyle w:val="TableText"/>
              <w:jc w:val="center"/>
              <w:rPr>
                <w:rFonts w:ascii="Calibri" w:hAnsi="Calibri" w:cs="Calibri"/>
                <w:b/>
                <w:bCs/>
                <w:szCs w:val="20"/>
              </w:rPr>
            </w:pPr>
            <w:r w:rsidRPr="001B7ABF">
              <w:rPr>
                <w:rFonts w:ascii="Calibri" w:hAnsi="Calibri" w:cs="Calibri"/>
                <w:b/>
                <w:bCs/>
                <w:szCs w:val="20"/>
              </w:rPr>
              <w:t>P/E</w:t>
            </w:r>
          </w:p>
        </w:tc>
        <w:tc>
          <w:tcPr>
            <w:tcW w:w="1191" w:type="dxa"/>
            <w:tcBorders>
              <w:bottom w:val="single" w:sz="8" w:space="0" w:color="auto"/>
            </w:tcBorders>
            <w:vAlign w:val="bottom"/>
          </w:tcPr>
          <w:p w14:paraId="68EC737B" w14:textId="3E8D7771" w:rsidR="003D5F30" w:rsidRPr="001B7ABF" w:rsidRDefault="00E6175F" w:rsidP="003D5F30">
            <w:pPr>
              <w:pStyle w:val="TableText"/>
              <w:jc w:val="center"/>
              <w:rPr>
                <w:rFonts w:ascii="Calibri" w:hAnsi="Calibri" w:cs="Calibri"/>
                <w:b/>
                <w:bCs/>
                <w:szCs w:val="20"/>
              </w:rPr>
            </w:pPr>
            <w:r w:rsidRPr="001B7ABF">
              <w:rPr>
                <w:rFonts w:ascii="Calibri" w:hAnsi="Calibri" w:cs="Calibri"/>
                <w:b/>
                <w:bCs/>
                <w:szCs w:val="20"/>
              </w:rPr>
              <w:t>Earnings growth %</w:t>
            </w:r>
            <w:r w:rsidR="00B6351F" w:rsidRPr="00B6351F">
              <w:rPr>
                <w:rFonts w:ascii="Calibri" w:hAnsi="Calibri" w:cs="Calibri"/>
                <w:b/>
                <w:bCs/>
                <w:szCs w:val="20"/>
                <w:vertAlign w:val="superscript"/>
              </w:rPr>
              <w:t>(1)</w:t>
            </w:r>
          </w:p>
        </w:tc>
        <w:tc>
          <w:tcPr>
            <w:tcW w:w="1134" w:type="dxa"/>
            <w:tcBorders>
              <w:bottom w:val="single" w:sz="8" w:space="0" w:color="auto"/>
            </w:tcBorders>
            <w:vAlign w:val="bottom"/>
          </w:tcPr>
          <w:p w14:paraId="37BB2595" w14:textId="2B65B6BF" w:rsidR="003D5F30" w:rsidRPr="001B7ABF" w:rsidRDefault="00E6175F" w:rsidP="003D5F30">
            <w:pPr>
              <w:pStyle w:val="TableText"/>
              <w:jc w:val="center"/>
              <w:rPr>
                <w:rFonts w:ascii="Calibri" w:hAnsi="Calibri" w:cs="Calibri"/>
                <w:b/>
                <w:bCs/>
                <w:szCs w:val="20"/>
              </w:rPr>
            </w:pPr>
            <w:r w:rsidRPr="001B7ABF">
              <w:rPr>
                <w:rFonts w:ascii="Calibri" w:hAnsi="Calibri" w:cs="Calibri"/>
                <w:b/>
                <w:bCs/>
                <w:szCs w:val="20"/>
              </w:rPr>
              <w:t>PEG ratio</w:t>
            </w:r>
          </w:p>
        </w:tc>
      </w:tr>
      <w:tr w:rsidR="003D5F30" w:rsidRPr="001B7ABF" w14:paraId="07B865AA" w14:textId="0F9A25DF" w:rsidTr="00B6351F">
        <w:trPr>
          <w:trHeight w:val="256"/>
        </w:trPr>
        <w:tc>
          <w:tcPr>
            <w:tcW w:w="2078" w:type="dxa"/>
          </w:tcPr>
          <w:p w14:paraId="7B83C282" w14:textId="17F27D8E" w:rsidR="003D5F30" w:rsidRPr="001B7ABF" w:rsidRDefault="001B7ABF" w:rsidP="00827ACD">
            <w:pPr>
              <w:pStyle w:val="TableHeader"/>
              <w:rPr>
                <w:rFonts w:ascii="Calibri" w:hAnsi="Calibri" w:cs="Calibri"/>
                <w:szCs w:val="20"/>
              </w:rPr>
            </w:pPr>
            <w:r w:rsidRPr="001B7ABF">
              <w:rPr>
                <w:rFonts w:ascii="Calibri" w:hAnsi="Calibri" w:cs="Calibri"/>
                <w:szCs w:val="20"/>
              </w:rPr>
              <w:t>DeFi protocols</w:t>
            </w:r>
          </w:p>
        </w:tc>
        <w:tc>
          <w:tcPr>
            <w:tcW w:w="1326" w:type="dxa"/>
          </w:tcPr>
          <w:p w14:paraId="08C9FF40" w14:textId="77777777" w:rsidR="003D5F30" w:rsidRPr="001B7ABF" w:rsidRDefault="003D5F30" w:rsidP="00827ACD">
            <w:pPr>
              <w:pStyle w:val="TableText"/>
              <w:rPr>
                <w:rFonts w:ascii="Calibri" w:hAnsi="Calibri" w:cs="Calibri"/>
                <w:b/>
                <w:bCs/>
                <w:szCs w:val="20"/>
              </w:rPr>
            </w:pPr>
          </w:p>
        </w:tc>
        <w:tc>
          <w:tcPr>
            <w:tcW w:w="1496" w:type="dxa"/>
          </w:tcPr>
          <w:p w14:paraId="4851DDD7" w14:textId="77777777" w:rsidR="003D5F30" w:rsidRPr="001B7ABF" w:rsidRDefault="003D5F30" w:rsidP="00827ACD">
            <w:pPr>
              <w:pStyle w:val="TableText"/>
              <w:rPr>
                <w:rFonts w:ascii="Calibri" w:hAnsi="Calibri" w:cs="Calibri"/>
                <w:b/>
                <w:bCs/>
                <w:szCs w:val="20"/>
              </w:rPr>
            </w:pPr>
          </w:p>
        </w:tc>
        <w:tc>
          <w:tcPr>
            <w:tcW w:w="1147" w:type="dxa"/>
            <w:shd w:val="clear" w:color="auto" w:fill="F2F2F2" w:themeFill="background1" w:themeFillShade="F2"/>
          </w:tcPr>
          <w:p w14:paraId="47B5044D" w14:textId="77777777" w:rsidR="003D5F30" w:rsidRPr="001B7ABF" w:rsidRDefault="003D5F30" w:rsidP="00827ACD">
            <w:pPr>
              <w:pStyle w:val="TableText"/>
              <w:rPr>
                <w:rFonts w:ascii="Calibri" w:hAnsi="Calibri" w:cs="Calibri"/>
                <w:b/>
                <w:bCs/>
                <w:szCs w:val="20"/>
              </w:rPr>
            </w:pPr>
          </w:p>
        </w:tc>
        <w:tc>
          <w:tcPr>
            <w:tcW w:w="1191" w:type="dxa"/>
          </w:tcPr>
          <w:p w14:paraId="26EE2D75" w14:textId="77777777" w:rsidR="003D5F30" w:rsidRPr="001B7ABF" w:rsidRDefault="003D5F30" w:rsidP="00827ACD">
            <w:pPr>
              <w:pStyle w:val="TableText"/>
              <w:rPr>
                <w:rFonts w:ascii="Calibri" w:hAnsi="Calibri" w:cs="Calibri"/>
                <w:b/>
                <w:bCs/>
                <w:szCs w:val="20"/>
              </w:rPr>
            </w:pPr>
          </w:p>
        </w:tc>
        <w:tc>
          <w:tcPr>
            <w:tcW w:w="1134" w:type="dxa"/>
            <w:shd w:val="clear" w:color="auto" w:fill="F2F2F2" w:themeFill="background1" w:themeFillShade="F2"/>
          </w:tcPr>
          <w:p w14:paraId="27ABA704" w14:textId="77777777" w:rsidR="003D5F30" w:rsidRPr="001B7ABF" w:rsidRDefault="003D5F30" w:rsidP="00827ACD">
            <w:pPr>
              <w:pStyle w:val="TableText"/>
              <w:rPr>
                <w:rFonts w:ascii="Calibri" w:hAnsi="Calibri" w:cs="Calibri"/>
                <w:b/>
                <w:bCs/>
                <w:szCs w:val="20"/>
              </w:rPr>
            </w:pPr>
          </w:p>
        </w:tc>
      </w:tr>
      <w:tr w:rsidR="001B7ABF" w:rsidRPr="001B7ABF" w14:paraId="55863A09" w14:textId="7F331778" w:rsidTr="00B6351F">
        <w:trPr>
          <w:trHeight w:val="247"/>
        </w:trPr>
        <w:tc>
          <w:tcPr>
            <w:tcW w:w="2078" w:type="dxa"/>
            <w:vAlign w:val="bottom"/>
          </w:tcPr>
          <w:p w14:paraId="4820D518" w14:textId="42DA6BAA" w:rsidR="001B7ABF" w:rsidRPr="001B7ABF" w:rsidRDefault="001B7ABF" w:rsidP="001B7ABF">
            <w:pPr>
              <w:pStyle w:val="TableHeader"/>
              <w:ind w:left="273"/>
              <w:rPr>
                <w:rFonts w:ascii="Calibri" w:hAnsi="Calibri" w:cs="Calibri"/>
                <w:b w:val="0"/>
                <w:bCs w:val="0"/>
                <w:szCs w:val="20"/>
              </w:rPr>
            </w:pPr>
            <w:r w:rsidRPr="001B7ABF">
              <w:rPr>
                <w:rFonts w:ascii="Calibri" w:hAnsi="Calibri" w:cs="Calibri"/>
                <w:b w:val="0"/>
                <w:bCs w:val="0"/>
                <w:color w:val="000000"/>
                <w:szCs w:val="20"/>
              </w:rPr>
              <w:t>Uniswap</w:t>
            </w:r>
          </w:p>
        </w:tc>
        <w:tc>
          <w:tcPr>
            <w:tcW w:w="1326" w:type="dxa"/>
            <w:vAlign w:val="bottom"/>
          </w:tcPr>
          <w:p w14:paraId="2E9BC53F" w14:textId="2D80FD21" w:rsidR="001B7ABF" w:rsidRPr="001B7ABF" w:rsidRDefault="001B7ABF" w:rsidP="001B7ABF">
            <w:pPr>
              <w:pStyle w:val="TableText"/>
              <w:jc w:val="center"/>
              <w:rPr>
                <w:rFonts w:ascii="Calibri" w:hAnsi="Calibri" w:cs="Calibri"/>
                <w:szCs w:val="20"/>
              </w:rPr>
            </w:pPr>
            <w:r>
              <w:rPr>
                <w:rFonts w:ascii="Calibri" w:hAnsi="Calibri" w:cs="Calibri"/>
                <w:color w:val="000000"/>
                <w:szCs w:val="20"/>
              </w:rPr>
              <w:t>14,480</w:t>
            </w:r>
          </w:p>
        </w:tc>
        <w:tc>
          <w:tcPr>
            <w:tcW w:w="1496" w:type="dxa"/>
            <w:vAlign w:val="bottom"/>
          </w:tcPr>
          <w:p w14:paraId="28EADF53" w14:textId="494B836D" w:rsidR="001B7ABF" w:rsidRPr="001B7ABF" w:rsidRDefault="001B7ABF" w:rsidP="001B7ABF">
            <w:pPr>
              <w:pStyle w:val="TableText"/>
              <w:jc w:val="center"/>
              <w:rPr>
                <w:rFonts w:ascii="Calibri" w:hAnsi="Calibri" w:cs="Calibri"/>
                <w:szCs w:val="20"/>
              </w:rPr>
            </w:pPr>
            <w:r>
              <w:rPr>
                <w:rFonts w:ascii="Calibri" w:hAnsi="Calibri" w:cs="Calibri"/>
                <w:color w:val="000000"/>
                <w:szCs w:val="20"/>
              </w:rPr>
              <w:t>255</w:t>
            </w:r>
          </w:p>
        </w:tc>
        <w:tc>
          <w:tcPr>
            <w:tcW w:w="1147" w:type="dxa"/>
            <w:shd w:val="clear" w:color="auto" w:fill="F2F2F2" w:themeFill="background1" w:themeFillShade="F2"/>
            <w:vAlign w:val="bottom"/>
          </w:tcPr>
          <w:p w14:paraId="7D4CE990" w14:textId="51B2B3DE" w:rsidR="001B7ABF" w:rsidRPr="001B7ABF" w:rsidRDefault="001B7ABF" w:rsidP="001B7ABF">
            <w:pPr>
              <w:pStyle w:val="TableText"/>
              <w:jc w:val="center"/>
              <w:rPr>
                <w:rFonts w:ascii="Calibri" w:hAnsi="Calibri" w:cs="Calibri"/>
                <w:szCs w:val="20"/>
              </w:rPr>
            </w:pPr>
            <w:r>
              <w:rPr>
                <w:rFonts w:ascii="Calibri" w:hAnsi="Calibri" w:cs="Calibri"/>
                <w:color w:val="000000"/>
                <w:szCs w:val="20"/>
              </w:rPr>
              <w:t>57x</w:t>
            </w:r>
          </w:p>
        </w:tc>
        <w:tc>
          <w:tcPr>
            <w:tcW w:w="1191" w:type="dxa"/>
            <w:vAlign w:val="bottom"/>
          </w:tcPr>
          <w:p w14:paraId="72713612" w14:textId="76F4999C" w:rsidR="001B7ABF" w:rsidRPr="001B7ABF" w:rsidRDefault="001B7ABF" w:rsidP="001B7ABF">
            <w:pPr>
              <w:pStyle w:val="TableText"/>
              <w:jc w:val="center"/>
              <w:rPr>
                <w:rFonts w:ascii="Calibri" w:hAnsi="Calibri" w:cs="Calibri"/>
                <w:szCs w:val="20"/>
              </w:rPr>
            </w:pPr>
            <w:r>
              <w:rPr>
                <w:rFonts w:ascii="Calibri" w:hAnsi="Calibri" w:cs="Calibri"/>
                <w:color w:val="000000"/>
                <w:szCs w:val="20"/>
              </w:rPr>
              <w:t>191%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bottom"/>
          </w:tcPr>
          <w:p w14:paraId="661860AF" w14:textId="7DE5F84B" w:rsidR="001B7ABF" w:rsidRPr="001B7ABF" w:rsidRDefault="001B7ABF" w:rsidP="001B7ABF">
            <w:pPr>
              <w:pStyle w:val="TableText"/>
              <w:jc w:val="center"/>
              <w:rPr>
                <w:rFonts w:ascii="Calibri" w:hAnsi="Calibri" w:cs="Calibri"/>
                <w:szCs w:val="20"/>
              </w:rPr>
            </w:pPr>
            <w:r>
              <w:rPr>
                <w:rFonts w:ascii="Calibri" w:hAnsi="Calibri" w:cs="Calibri"/>
                <w:color w:val="000000"/>
                <w:szCs w:val="20"/>
              </w:rPr>
              <w:t>0.30</w:t>
            </w:r>
          </w:p>
        </w:tc>
      </w:tr>
      <w:tr w:rsidR="001B7ABF" w:rsidRPr="001B7ABF" w14:paraId="36740752" w14:textId="77777777" w:rsidTr="00B6351F">
        <w:trPr>
          <w:trHeight w:val="247"/>
        </w:trPr>
        <w:tc>
          <w:tcPr>
            <w:tcW w:w="2078" w:type="dxa"/>
            <w:vAlign w:val="bottom"/>
          </w:tcPr>
          <w:p w14:paraId="5F64DA2A" w14:textId="506127F5" w:rsidR="001B7ABF" w:rsidRPr="001B7ABF" w:rsidRDefault="001B7ABF" w:rsidP="001B7ABF">
            <w:pPr>
              <w:pStyle w:val="TableHeader"/>
              <w:ind w:left="273"/>
              <w:rPr>
                <w:rFonts w:ascii="Calibri" w:hAnsi="Calibri" w:cs="Calibri"/>
                <w:b w:val="0"/>
                <w:bCs w:val="0"/>
                <w:szCs w:val="20"/>
              </w:rPr>
            </w:pPr>
            <w:r w:rsidRPr="001B7ABF">
              <w:rPr>
                <w:rFonts w:ascii="Calibri" w:hAnsi="Calibri" w:cs="Calibri"/>
                <w:b w:val="0"/>
                <w:bCs w:val="0"/>
                <w:color w:val="000000"/>
                <w:szCs w:val="20"/>
              </w:rPr>
              <w:t>Compound</w:t>
            </w:r>
          </w:p>
        </w:tc>
        <w:tc>
          <w:tcPr>
            <w:tcW w:w="1326" w:type="dxa"/>
            <w:vAlign w:val="bottom"/>
          </w:tcPr>
          <w:p w14:paraId="3B125C91" w14:textId="7A7352AC" w:rsidR="001B7ABF" w:rsidRPr="001B7ABF" w:rsidRDefault="001B7ABF" w:rsidP="001B7ABF">
            <w:pPr>
              <w:pStyle w:val="TableText"/>
              <w:jc w:val="center"/>
              <w:rPr>
                <w:rFonts w:ascii="Calibri" w:hAnsi="Calibri" w:cs="Calibri"/>
                <w:szCs w:val="20"/>
              </w:rPr>
            </w:pPr>
            <w:r>
              <w:rPr>
                <w:rFonts w:ascii="Calibri" w:hAnsi="Calibri" w:cs="Calibri"/>
                <w:color w:val="000000"/>
                <w:szCs w:val="20"/>
              </w:rPr>
              <w:t>1,698</w:t>
            </w:r>
          </w:p>
        </w:tc>
        <w:tc>
          <w:tcPr>
            <w:tcW w:w="1496" w:type="dxa"/>
            <w:vAlign w:val="bottom"/>
          </w:tcPr>
          <w:p w14:paraId="4A760250" w14:textId="35379363" w:rsidR="001B7ABF" w:rsidRPr="001B7ABF" w:rsidRDefault="001B7ABF" w:rsidP="001B7ABF">
            <w:pPr>
              <w:pStyle w:val="TableText"/>
              <w:jc w:val="center"/>
              <w:rPr>
                <w:rFonts w:ascii="Calibri" w:hAnsi="Calibri" w:cs="Calibri"/>
                <w:szCs w:val="20"/>
              </w:rPr>
            </w:pPr>
            <w:r>
              <w:rPr>
                <w:rFonts w:ascii="Calibri" w:hAnsi="Calibri" w:cs="Calibri"/>
                <w:color w:val="000000"/>
                <w:szCs w:val="20"/>
              </w:rPr>
              <w:t>89</w:t>
            </w:r>
          </w:p>
        </w:tc>
        <w:tc>
          <w:tcPr>
            <w:tcW w:w="1147" w:type="dxa"/>
            <w:shd w:val="clear" w:color="auto" w:fill="F2F2F2" w:themeFill="background1" w:themeFillShade="F2"/>
            <w:vAlign w:val="bottom"/>
          </w:tcPr>
          <w:p w14:paraId="2C439686" w14:textId="301DFD08" w:rsidR="001B7ABF" w:rsidRPr="001B7ABF" w:rsidRDefault="001B7ABF" w:rsidP="001B7ABF">
            <w:pPr>
              <w:pStyle w:val="TableText"/>
              <w:jc w:val="center"/>
              <w:rPr>
                <w:rFonts w:ascii="Calibri" w:hAnsi="Calibri" w:cs="Calibri"/>
                <w:szCs w:val="20"/>
              </w:rPr>
            </w:pPr>
            <w:r>
              <w:rPr>
                <w:rFonts w:ascii="Calibri" w:hAnsi="Calibri" w:cs="Calibri"/>
                <w:color w:val="000000"/>
                <w:szCs w:val="20"/>
              </w:rPr>
              <w:t>19x</w:t>
            </w:r>
          </w:p>
        </w:tc>
        <w:tc>
          <w:tcPr>
            <w:tcW w:w="1191" w:type="dxa"/>
            <w:vAlign w:val="bottom"/>
          </w:tcPr>
          <w:p w14:paraId="37F255E4" w14:textId="0980DB00" w:rsidR="001B7ABF" w:rsidRPr="001B7ABF" w:rsidRDefault="001B7ABF" w:rsidP="001B7ABF">
            <w:pPr>
              <w:pStyle w:val="TableText"/>
              <w:jc w:val="center"/>
              <w:rPr>
                <w:rFonts w:ascii="Calibri" w:hAnsi="Calibri" w:cs="Calibri"/>
                <w:szCs w:val="20"/>
              </w:rPr>
            </w:pPr>
            <w:r>
              <w:rPr>
                <w:rFonts w:ascii="Calibri" w:hAnsi="Calibri" w:cs="Calibri"/>
                <w:color w:val="000000"/>
                <w:szCs w:val="20"/>
              </w:rPr>
              <w:t>252%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bottom"/>
          </w:tcPr>
          <w:p w14:paraId="66D5E30B" w14:textId="2F5E403B" w:rsidR="001B7ABF" w:rsidRPr="001B7ABF" w:rsidRDefault="001B7ABF" w:rsidP="001B7ABF">
            <w:pPr>
              <w:pStyle w:val="TableText"/>
              <w:jc w:val="center"/>
              <w:rPr>
                <w:rFonts w:ascii="Calibri" w:hAnsi="Calibri" w:cs="Calibri"/>
                <w:szCs w:val="20"/>
              </w:rPr>
            </w:pPr>
            <w:r>
              <w:rPr>
                <w:rFonts w:ascii="Calibri" w:hAnsi="Calibri" w:cs="Calibri"/>
                <w:color w:val="000000"/>
                <w:szCs w:val="20"/>
              </w:rPr>
              <w:t>0.08</w:t>
            </w:r>
          </w:p>
        </w:tc>
      </w:tr>
      <w:tr w:rsidR="001B7ABF" w:rsidRPr="001B7ABF" w14:paraId="6778A0D4" w14:textId="77777777" w:rsidTr="00B6351F">
        <w:trPr>
          <w:trHeight w:val="247"/>
        </w:trPr>
        <w:tc>
          <w:tcPr>
            <w:tcW w:w="2078" w:type="dxa"/>
            <w:vAlign w:val="bottom"/>
          </w:tcPr>
          <w:p w14:paraId="4D18120B" w14:textId="3A46BB9E" w:rsidR="001B7ABF" w:rsidRPr="001B7ABF" w:rsidRDefault="001B7ABF" w:rsidP="001B7ABF">
            <w:pPr>
              <w:pStyle w:val="TableHeader"/>
              <w:ind w:left="273"/>
              <w:rPr>
                <w:rFonts w:ascii="Calibri" w:hAnsi="Calibri" w:cs="Calibri"/>
                <w:b w:val="0"/>
                <w:bCs w:val="0"/>
                <w:szCs w:val="20"/>
              </w:rPr>
            </w:pPr>
            <w:r w:rsidRPr="001B7ABF">
              <w:rPr>
                <w:rFonts w:ascii="Calibri" w:hAnsi="Calibri" w:cs="Calibri"/>
                <w:b w:val="0"/>
                <w:bCs w:val="0"/>
                <w:color w:val="000000"/>
                <w:szCs w:val="20"/>
              </w:rPr>
              <w:t>Sushiswap</w:t>
            </w:r>
          </w:p>
        </w:tc>
        <w:tc>
          <w:tcPr>
            <w:tcW w:w="1326" w:type="dxa"/>
            <w:vAlign w:val="bottom"/>
          </w:tcPr>
          <w:p w14:paraId="2F790C89" w14:textId="4DD2D7DF" w:rsidR="001B7ABF" w:rsidRPr="001B7ABF" w:rsidRDefault="001B7ABF" w:rsidP="001B7ABF">
            <w:pPr>
              <w:pStyle w:val="TableText"/>
              <w:jc w:val="center"/>
              <w:rPr>
                <w:rFonts w:ascii="Calibri" w:hAnsi="Calibri" w:cs="Calibri"/>
                <w:szCs w:val="20"/>
              </w:rPr>
            </w:pPr>
            <w:r>
              <w:rPr>
                <w:rFonts w:ascii="Calibri" w:hAnsi="Calibri" w:cs="Calibri"/>
                <w:color w:val="000000"/>
                <w:szCs w:val="20"/>
              </w:rPr>
              <w:t>1,921</w:t>
            </w:r>
          </w:p>
        </w:tc>
        <w:tc>
          <w:tcPr>
            <w:tcW w:w="1496" w:type="dxa"/>
            <w:vAlign w:val="bottom"/>
          </w:tcPr>
          <w:p w14:paraId="51E2A3C2" w14:textId="2CB067F2" w:rsidR="001B7ABF" w:rsidRPr="001B7ABF" w:rsidRDefault="001B7ABF" w:rsidP="001B7ABF">
            <w:pPr>
              <w:pStyle w:val="TableText"/>
              <w:jc w:val="center"/>
              <w:rPr>
                <w:rFonts w:ascii="Calibri" w:hAnsi="Calibri" w:cs="Calibri"/>
                <w:szCs w:val="20"/>
              </w:rPr>
            </w:pPr>
            <w:r>
              <w:rPr>
                <w:rFonts w:ascii="Calibri" w:hAnsi="Calibri" w:cs="Calibri"/>
                <w:color w:val="000000"/>
                <w:szCs w:val="20"/>
              </w:rPr>
              <w:t>109</w:t>
            </w:r>
          </w:p>
        </w:tc>
        <w:tc>
          <w:tcPr>
            <w:tcW w:w="1147" w:type="dxa"/>
            <w:shd w:val="clear" w:color="auto" w:fill="F2F2F2" w:themeFill="background1" w:themeFillShade="F2"/>
            <w:vAlign w:val="bottom"/>
          </w:tcPr>
          <w:p w14:paraId="7EB127F5" w14:textId="069071E7" w:rsidR="001B7ABF" w:rsidRPr="001B7ABF" w:rsidRDefault="001B7ABF" w:rsidP="001B7ABF">
            <w:pPr>
              <w:pStyle w:val="TableText"/>
              <w:jc w:val="center"/>
              <w:rPr>
                <w:rFonts w:ascii="Calibri" w:hAnsi="Calibri" w:cs="Calibri"/>
                <w:szCs w:val="20"/>
              </w:rPr>
            </w:pPr>
            <w:r>
              <w:rPr>
                <w:rFonts w:ascii="Calibri" w:hAnsi="Calibri" w:cs="Calibri"/>
                <w:color w:val="000000"/>
                <w:szCs w:val="20"/>
              </w:rPr>
              <w:t>18x</w:t>
            </w:r>
          </w:p>
        </w:tc>
        <w:tc>
          <w:tcPr>
            <w:tcW w:w="1191" w:type="dxa"/>
            <w:vAlign w:val="bottom"/>
          </w:tcPr>
          <w:p w14:paraId="6D56E414" w14:textId="6E6E6D3A" w:rsidR="001B7ABF" w:rsidRPr="001B7ABF" w:rsidRDefault="001B7ABF" w:rsidP="001B7ABF">
            <w:pPr>
              <w:pStyle w:val="TableText"/>
              <w:jc w:val="center"/>
              <w:rPr>
                <w:rFonts w:ascii="Calibri" w:hAnsi="Calibri" w:cs="Calibri"/>
                <w:szCs w:val="20"/>
              </w:rPr>
            </w:pPr>
            <w:r>
              <w:rPr>
                <w:rFonts w:ascii="Calibri" w:hAnsi="Calibri" w:cs="Calibri"/>
                <w:color w:val="000000"/>
                <w:szCs w:val="20"/>
              </w:rPr>
              <w:t>355%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bottom"/>
          </w:tcPr>
          <w:p w14:paraId="3978B9B1" w14:textId="1D6140C2" w:rsidR="001B7ABF" w:rsidRPr="001B7ABF" w:rsidRDefault="001B7ABF" w:rsidP="001B7ABF">
            <w:pPr>
              <w:pStyle w:val="TableText"/>
              <w:jc w:val="center"/>
              <w:rPr>
                <w:rFonts w:ascii="Calibri" w:hAnsi="Calibri" w:cs="Calibri"/>
                <w:szCs w:val="20"/>
              </w:rPr>
            </w:pPr>
            <w:r>
              <w:rPr>
                <w:rFonts w:ascii="Calibri" w:hAnsi="Calibri" w:cs="Calibri"/>
                <w:color w:val="000000"/>
                <w:szCs w:val="20"/>
              </w:rPr>
              <w:t>0.05</w:t>
            </w:r>
          </w:p>
        </w:tc>
      </w:tr>
      <w:tr w:rsidR="001B7ABF" w:rsidRPr="001B7ABF" w14:paraId="5C497396" w14:textId="77777777" w:rsidTr="00B6351F">
        <w:trPr>
          <w:trHeight w:val="247"/>
        </w:trPr>
        <w:tc>
          <w:tcPr>
            <w:tcW w:w="2078" w:type="dxa"/>
            <w:vAlign w:val="bottom"/>
          </w:tcPr>
          <w:p w14:paraId="2067E55E" w14:textId="46987F87" w:rsidR="001B7ABF" w:rsidRPr="001B7ABF" w:rsidRDefault="001B7ABF" w:rsidP="001B7ABF">
            <w:pPr>
              <w:pStyle w:val="TableHeader"/>
              <w:ind w:left="273"/>
              <w:rPr>
                <w:rFonts w:ascii="Calibri" w:hAnsi="Calibri" w:cs="Calibri"/>
                <w:b w:val="0"/>
                <w:bCs w:val="0"/>
                <w:szCs w:val="20"/>
              </w:rPr>
            </w:pPr>
            <w:r w:rsidRPr="001B7ABF">
              <w:rPr>
                <w:rFonts w:ascii="Calibri" w:hAnsi="Calibri" w:cs="Calibri"/>
                <w:b w:val="0"/>
                <w:bCs w:val="0"/>
                <w:color w:val="000000"/>
                <w:szCs w:val="20"/>
              </w:rPr>
              <w:t>Aave</w:t>
            </w:r>
          </w:p>
        </w:tc>
        <w:tc>
          <w:tcPr>
            <w:tcW w:w="1326" w:type="dxa"/>
            <w:vAlign w:val="bottom"/>
          </w:tcPr>
          <w:p w14:paraId="4CD6F887" w14:textId="36FE2187" w:rsidR="001B7ABF" w:rsidRPr="001B7ABF" w:rsidRDefault="001B7ABF" w:rsidP="001B7ABF">
            <w:pPr>
              <w:pStyle w:val="TableText"/>
              <w:jc w:val="center"/>
              <w:rPr>
                <w:rFonts w:ascii="Calibri" w:hAnsi="Calibri" w:cs="Calibri"/>
                <w:szCs w:val="20"/>
              </w:rPr>
            </w:pPr>
            <w:r>
              <w:rPr>
                <w:rFonts w:ascii="Calibri" w:hAnsi="Calibri" w:cs="Calibri"/>
                <w:color w:val="000000"/>
                <w:szCs w:val="20"/>
              </w:rPr>
              <w:t>4,241</w:t>
            </w:r>
          </w:p>
        </w:tc>
        <w:tc>
          <w:tcPr>
            <w:tcW w:w="1496" w:type="dxa"/>
            <w:vAlign w:val="bottom"/>
          </w:tcPr>
          <w:p w14:paraId="6E09216A" w14:textId="4E5903B8" w:rsidR="001B7ABF" w:rsidRPr="001B7ABF" w:rsidRDefault="001B7ABF" w:rsidP="001B7ABF">
            <w:pPr>
              <w:pStyle w:val="TableText"/>
              <w:jc w:val="center"/>
              <w:rPr>
                <w:rFonts w:ascii="Calibri" w:hAnsi="Calibri" w:cs="Calibri"/>
                <w:szCs w:val="20"/>
              </w:rPr>
            </w:pPr>
            <w:r>
              <w:rPr>
                <w:rFonts w:ascii="Calibri" w:hAnsi="Calibri" w:cs="Calibri"/>
                <w:color w:val="000000"/>
                <w:szCs w:val="20"/>
              </w:rPr>
              <w:t>36</w:t>
            </w:r>
          </w:p>
        </w:tc>
        <w:tc>
          <w:tcPr>
            <w:tcW w:w="1147" w:type="dxa"/>
            <w:shd w:val="clear" w:color="auto" w:fill="F2F2F2" w:themeFill="background1" w:themeFillShade="F2"/>
            <w:vAlign w:val="bottom"/>
          </w:tcPr>
          <w:p w14:paraId="6F53DF8F" w14:textId="47F09537" w:rsidR="001B7ABF" w:rsidRPr="001B7ABF" w:rsidRDefault="001B7ABF" w:rsidP="001B7ABF">
            <w:pPr>
              <w:pStyle w:val="TableText"/>
              <w:jc w:val="center"/>
              <w:rPr>
                <w:rFonts w:ascii="Calibri" w:hAnsi="Calibri" w:cs="Calibri"/>
                <w:szCs w:val="20"/>
              </w:rPr>
            </w:pPr>
            <w:r>
              <w:rPr>
                <w:rFonts w:ascii="Calibri" w:hAnsi="Calibri" w:cs="Calibri"/>
                <w:color w:val="000000"/>
                <w:szCs w:val="20"/>
              </w:rPr>
              <w:t>118x</w:t>
            </w:r>
          </w:p>
        </w:tc>
        <w:tc>
          <w:tcPr>
            <w:tcW w:w="1191" w:type="dxa"/>
            <w:vAlign w:val="bottom"/>
          </w:tcPr>
          <w:p w14:paraId="7FB45B1E" w14:textId="739943FB" w:rsidR="001B7ABF" w:rsidRPr="001B7ABF" w:rsidRDefault="001B7ABF" w:rsidP="001B7ABF">
            <w:pPr>
              <w:pStyle w:val="TableText"/>
              <w:jc w:val="center"/>
              <w:rPr>
                <w:rFonts w:ascii="Calibri" w:hAnsi="Calibri" w:cs="Calibri"/>
                <w:szCs w:val="20"/>
              </w:rPr>
            </w:pPr>
            <w:r>
              <w:rPr>
                <w:rFonts w:ascii="Calibri" w:hAnsi="Calibri" w:cs="Calibri"/>
                <w:color w:val="000000"/>
                <w:szCs w:val="20"/>
              </w:rPr>
              <w:t>350%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bottom"/>
          </w:tcPr>
          <w:p w14:paraId="45189CF0" w14:textId="59D1EEB1" w:rsidR="001B7ABF" w:rsidRPr="001B7ABF" w:rsidRDefault="001B7ABF" w:rsidP="001B7ABF">
            <w:pPr>
              <w:pStyle w:val="TableText"/>
              <w:jc w:val="center"/>
              <w:rPr>
                <w:rFonts w:ascii="Calibri" w:hAnsi="Calibri" w:cs="Calibri"/>
                <w:szCs w:val="20"/>
              </w:rPr>
            </w:pPr>
            <w:r>
              <w:rPr>
                <w:rFonts w:ascii="Calibri" w:hAnsi="Calibri" w:cs="Calibri"/>
                <w:color w:val="000000"/>
                <w:szCs w:val="20"/>
              </w:rPr>
              <w:t>0.34</w:t>
            </w:r>
          </w:p>
        </w:tc>
      </w:tr>
      <w:tr w:rsidR="001B7ABF" w:rsidRPr="001B7ABF" w14:paraId="2F6F03BA" w14:textId="77777777" w:rsidTr="00B6351F">
        <w:trPr>
          <w:trHeight w:val="247"/>
        </w:trPr>
        <w:tc>
          <w:tcPr>
            <w:tcW w:w="2078" w:type="dxa"/>
            <w:vAlign w:val="bottom"/>
          </w:tcPr>
          <w:p w14:paraId="4A557BAB" w14:textId="636143CB" w:rsidR="001B7ABF" w:rsidRPr="001B7ABF" w:rsidRDefault="001B7ABF" w:rsidP="001B7ABF">
            <w:pPr>
              <w:pStyle w:val="TableHeader"/>
              <w:ind w:left="273"/>
              <w:rPr>
                <w:rFonts w:ascii="Calibri" w:hAnsi="Calibri" w:cs="Calibri"/>
                <w:b w:val="0"/>
                <w:bCs w:val="0"/>
                <w:szCs w:val="20"/>
              </w:rPr>
            </w:pPr>
            <w:r w:rsidRPr="001B7ABF">
              <w:rPr>
                <w:rFonts w:ascii="Calibri" w:hAnsi="Calibri" w:cs="Calibri"/>
                <w:b w:val="0"/>
                <w:bCs w:val="0"/>
                <w:color w:val="000000"/>
                <w:szCs w:val="20"/>
              </w:rPr>
              <w:t>Maker</w:t>
            </w:r>
          </w:p>
        </w:tc>
        <w:tc>
          <w:tcPr>
            <w:tcW w:w="1326" w:type="dxa"/>
            <w:vAlign w:val="bottom"/>
          </w:tcPr>
          <w:p w14:paraId="4C76334D" w14:textId="65BED58A" w:rsidR="001B7ABF" w:rsidRPr="001B7ABF" w:rsidRDefault="001B7ABF" w:rsidP="001B7ABF">
            <w:pPr>
              <w:pStyle w:val="TableText"/>
              <w:jc w:val="center"/>
              <w:rPr>
                <w:rFonts w:ascii="Calibri" w:hAnsi="Calibri" w:cs="Calibri"/>
                <w:szCs w:val="20"/>
              </w:rPr>
            </w:pPr>
            <w:r>
              <w:rPr>
                <w:rFonts w:ascii="Calibri" w:hAnsi="Calibri" w:cs="Calibri"/>
                <w:color w:val="000000"/>
                <w:szCs w:val="20"/>
              </w:rPr>
              <w:t>2,045</w:t>
            </w:r>
          </w:p>
        </w:tc>
        <w:tc>
          <w:tcPr>
            <w:tcW w:w="1496" w:type="dxa"/>
            <w:vAlign w:val="bottom"/>
          </w:tcPr>
          <w:p w14:paraId="6D9AE531" w14:textId="6512F5C8" w:rsidR="001B7ABF" w:rsidRPr="001B7ABF" w:rsidRDefault="001B7ABF" w:rsidP="001B7ABF">
            <w:pPr>
              <w:pStyle w:val="TableText"/>
              <w:jc w:val="center"/>
              <w:rPr>
                <w:rFonts w:ascii="Calibri" w:hAnsi="Calibri" w:cs="Calibri"/>
                <w:szCs w:val="20"/>
              </w:rPr>
            </w:pPr>
            <w:r>
              <w:rPr>
                <w:rFonts w:ascii="Calibri" w:hAnsi="Calibri" w:cs="Calibri"/>
                <w:color w:val="000000"/>
                <w:szCs w:val="20"/>
              </w:rPr>
              <w:t>16</w:t>
            </w:r>
          </w:p>
        </w:tc>
        <w:tc>
          <w:tcPr>
            <w:tcW w:w="1147" w:type="dxa"/>
            <w:shd w:val="clear" w:color="auto" w:fill="F2F2F2" w:themeFill="background1" w:themeFillShade="F2"/>
            <w:vAlign w:val="bottom"/>
          </w:tcPr>
          <w:p w14:paraId="6A5768EE" w14:textId="236BF404" w:rsidR="001B7ABF" w:rsidRPr="001B7ABF" w:rsidRDefault="001B7ABF" w:rsidP="001B7ABF">
            <w:pPr>
              <w:pStyle w:val="TableText"/>
              <w:jc w:val="center"/>
              <w:rPr>
                <w:rFonts w:ascii="Calibri" w:hAnsi="Calibri" w:cs="Calibri"/>
                <w:szCs w:val="20"/>
              </w:rPr>
            </w:pPr>
            <w:r>
              <w:rPr>
                <w:rFonts w:ascii="Calibri" w:hAnsi="Calibri" w:cs="Calibri"/>
                <w:color w:val="000000"/>
                <w:szCs w:val="20"/>
              </w:rPr>
              <w:t>127x</w:t>
            </w:r>
          </w:p>
        </w:tc>
        <w:tc>
          <w:tcPr>
            <w:tcW w:w="1191" w:type="dxa"/>
            <w:vAlign w:val="bottom"/>
          </w:tcPr>
          <w:p w14:paraId="36617476" w14:textId="7F7D08AD" w:rsidR="001B7ABF" w:rsidRPr="001B7ABF" w:rsidRDefault="001B7ABF" w:rsidP="001B7ABF">
            <w:pPr>
              <w:pStyle w:val="TableText"/>
              <w:jc w:val="center"/>
              <w:rPr>
                <w:rFonts w:ascii="Calibri" w:hAnsi="Calibri" w:cs="Calibri"/>
                <w:szCs w:val="20"/>
              </w:rPr>
            </w:pPr>
            <w:r>
              <w:rPr>
                <w:rFonts w:ascii="Calibri" w:hAnsi="Calibri" w:cs="Calibri"/>
                <w:color w:val="000000"/>
                <w:szCs w:val="20"/>
              </w:rPr>
              <w:t>394%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bottom"/>
          </w:tcPr>
          <w:p w14:paraId="53BDB253" w14:textId="7AC2E322" w:rsidR="001B7ABF" w:rsidRPr="001B7ABF" w:rsidRDefault="001B7ABF" w:rsidP="001B7ABF">
            <w:pPr>
              <w:pStyle w:val="TableText"/>
              <w:jc w:val="center"/>
              <w:rPr>
                <w:rFonts w:ascii="Calibri" w:hAnsi="Calibri" w:cs="Calibri"/>
                <w:szCs w:val="20"/>
              </w:rPr>
            </w:pPr>
            <w:r>
              <w:rPr>
                <w:rFonts w:ascii="Calibri" w:hAnsi="Calibri" w:cs="Calibri"/>
                <w:color w:val="000000"/>
                <w:szCs w:val="20"/>
              </w:rPr>
              <w:t>0.32</w:t>
            </w:r>
          </w:p>
        </w:tc>
      </w:tr>
      <w:tr w:rsidR="001B7ABF" w:rsidRPr="001B7ABF" w14:paraId="095159F6" w14:textId="77777777" w:rsidTr="00B6351F">
        <w:trPr>
          <w:trHeight w:val="247"/>
        </w:trPr>
        <w:tc>
          <w:tcPr>
            <w:tcW w:w="2078" w:type="dxa"/>
            <w:vAlign w:val="bottom"/>
          </w:tcPr>
          <w:p w14:paraId="41CA0D93" w14:textId="2572B636" w:rsidR="001B7ABF" w:rsidRPr="001B7ABF" w:rsidRDefault="001B7ABF" w:rsidP="001B7ABF">
            <w:pPr>
              <w:pStyle w:val="TableHeader"/>
              <w:ind w:left="273"/>
              <w:rPr>
                <w:rFonts w:ascii="Calibri" w:hAnsi="Calibri" w:cs="Calibri"/>
                <w:b w:val="0"/>
                <w:bCs w:val="0"/>
                <w:szCs w:val="20"/>
              </w:rPr>
            </w:pPr>
            <w:r w:rsidRPr="001B7ABF">
              <w:rPr>
                <w:rFonts w:ascii="Calibri" w:hAnsi="Calibri" w:cs="Calibri"/>
                <w:b w:val="0"/>
                <w:bCs w:val="0"/>
                <w:color w:val="000000"/>
                <w:szCs w:val="20"/>
              </w:rPr>
              <w:t>Balancer</w:t>
            </w:r>
          </w:p>
        </w:tc>
        <w:tc>
          <w:tcPr>
            <w:tcW w:w="1326" w:type="dxa"/>
            <w:vAlign w:val="bottom"/>
          </w:tcPr>
          <w:p w14:paraId="7F779764" w14:textId="21908D29" w:rsidR="001B7ABF" w:rsidRPr="001B7ABF" w:rsidRDefault="001B7ABF" w:rsidP="001B7ABF">
            <w:pPr>
              <w:pStyle w:val="TableText"/>
              <w:jc w:val="center"/>
              <w:rPr>
                <w:rFonts w:ascii="Calibri" w:hAnsi="Calibri" w:cs="Calibri"/>
                <w:szCs w:val="20"/>
              </w:rPr>
            </w:pPr>
            <w:r>
              <w:rPr>
                <w:rFonts w:ascii="Calibri" w:hAnsi="Calibri" w:cs="Calibri"/>
                <w:color w:val="000000"/>
                <w:szCs w:val="20"/>
              </w:rPr>
              <w:t>369</w:t>
            </w:r>
          </w:p>
        </w:tc>
        <w:tc>
          <w:tcPr>
            <w:tcW w:w="1496" w:type="dxa"/>
            <w:vAlign w:val="bottom"/>
          </w:tcPr>
          <w:p w14:paraId="29F7D31D" w14:textId="41841079" w:rsidR="001B7ABF" w:rsidRPr="001B7ABF" w:rsidRDefault="001B7ABF" w:rsidP="001B7ABF">
            <w:pPr>
              <w:pStyle w:val="TableText"/>
              <w:jc w:val="center"/>
              <w:rPr>
                <w:rFonts w:ascii="Calibri" w:hAnsi="Calibri" w:cs="Calibri"/>
                <w:szCs w:val="20"/>
              </w:rPr>
            </w:pPr>
            <w:r>
              <w:rPr>
                <w:rFonts w:ascii="Calibri" w:hAnsi="Calibri" w:cs="Calibri"/>
                <w:color w:val="000000"/>
                <w:szCs w:val="20"/>
              </w:rPr>
              <w:t>19</w:t>
            </w:r>
          </w:p>
        </w:tc>
        <w:tc>
          <w:tcPr>
            <w:tcW w:w="1147" w:type="dxa"/>
            <w:shd w:val="clear" w:color="auto" w:fill="F2F2F2" w:themeFill="background1" w:themeFillShade="F2"/>
            <w:vAlign w:val="bottom"/>
          </w:tcPr>
          <w:p w14:paraId="236AB5B6" w14:textId="0278BCBD" w:rsidR="001B7ABF" w:rsidRPr="001B7ABF" w:rsidRDefault="001B7ABF" w:rsidP="001B7ABF">
            <w:pPr>
              <w:pStyle w:val="TableText"/>
              <w:jc w:val="center"/>
              <w:rPr>
                <w:rFonts w:ascii="Calibri" w:hAnsi="Calibri" w:cs="Calibri"/>
                <w:szCs w:val="20"/>
              </w:rPr>
            </w:pPr>
            <w:r>
              <w:rPr>
                <w:rFonts w:ascii="Calibri" w:hAnsi="Calibri" w:cs="Calibri"/>
                <w:color w:val="000000"/>
                <w:szCs w:val="20"/>
              </w:rPr>
              <w:t>20x</w:t>
            </w:r>
          </w:p>
        </w:tc>
        <w:tc>
          <w:tcPr>
            <w:tcW w:w="1191" w:type="dxa"/>
            <w:vAlign w:val="bottom"/>
          </w:tcPr>
          <w:p w14:paraId="4FC9C71B" w14:textId="6CED5CC6" w:rsidR="001B7ABF" w:rsidRPr="001B7ABF" w:rsidRDefault="001B7ABF" w:rsidP="001B7ABF">
            <w:pPr>
              <w:pStyle w:val="TableText"/>
              <w:jc w:val="center"/>
              <w:rPr>
                <w:rFonts w:ascii="Calibri" w:hAnsi="Calibri" w:cs="Calibri"/>
                <w:szCs w:val="20"/>
              </w:rPr>
            </w:pPr>
            <w:r>
              <w:rPr>
                <w:rFonts w:ascii="Calibri" w:hAnsi="Calibri" w:cs="Calibri"/>
                <w:color w:val="000000"/>
                <w:szCs w:val="20"/>
              </w:rPr>
              <w:t>145%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bottom"/>
          </w:tcPr>
          <w:p w14:paraId="0AE8354C" w14:textId="690D0806" w:rsidR="001B7ABF" w:rsidRPr="001B7ABF" w:rsidRDefault="001B7ABF" w:rsidP="001B7ABF">
            <w:pPr>
              <w:pStyle w:val="TableText"/>
              <w:jc w:val="center"/>
              <w:rPr>
                <w:rFonts w:ascii="Calibri" w:hAnsi="Calibri" w:cs="Calibri"/>
                <w:szCs w:val="20"/>
              </w:rPr>
            </w:pPr>
            <w:r>
              <w:rPr>
                <w:rFonts w:ascii="Calibri" w:hAnsi="Calibri" w:cs="Calibri"/>
                <w:color w:val="000000"/>
                <w:szCs w:val="20"/>
              </w:rPr>
              <w:t>0.14</w:t>
            </w:r>
          </w:p>
        </w:tc>
      </w:tr>
      <w:tr w:rsidR="001B7ABF" w:rsidRPr="001B7ABF" w14:paraId="3D13B210" w14:textId="77777777" w:rsidTr="00B6351F">
        <w:trPr>
          <w:trHeight w:val="247"/>
        </w:trPr>
        <w:tc>
          <w:tcPr>
            <w:tcW w:w="2078" w:type="dxa"/>
            <w:vAlign w:val="bottom"/>
          </w:tcPr>
          <w:p w14:paraId="1D53144A" w14:textId="3CC50BEF" w:rsidR="001B7ABF" w:rsidRPr="001B7ABF" w:rsidRDefault="001B7ABF" w:rsidP="001B7ABF">
            <w:pPr>
              <w:pStyle w:val="TableHeader"/>
              <w:ind w:left="273"/>
              <w:rPr>
                <w:rFonts w:ascii="Calibri" w:hAnsi="Calibri" w:cs="Calibri"/>
                <w:b w:val="0"/>
                <w:bCs w:val="0"/>
                <w:szCs w:val="20"/>
              </w:rPr>
            </w:pPr>
            <w:r w:rsidRPr="001B7ABF">
              <w:rPr>
                <w:rFonts w:ascii="Calibri" w:hAnsi="Calibri" w:cs="Calibri"/>
                <w:b w:val="0"/>
                <w:bCs w:val="0"/>
                <w:color w:val="000000"/>
                <w:szCs w:val="20"/>
              </w:rPr>
              <w:t>Bancor</w:t>
            </w:r>
          </w:p>
        </w:tc>
        <w:tc>
          <w:tcPr>
            <w:tcW w:w="1326" w:type="dxa"/>
            <w:vAlign w:val="bottom"/>
          </w:tcPr>
          <w:p w14:paraId="173E2B49" w14:textId="33F9B4E8" w:rsidR="001B7ABF" w:rsidRPr="001B7ABF" w:rsidRDefault="001B7ABF" w:rsidP="001B7ABF">
            <w:pPr>
              <w:pStyle w:val="TableText"/>
              <w:jc w:val="center"/>
              <w:rPr>
                <w:rFonts w:ascii="Calibri" w:hAnsi="Calibri" w:cs="Calibri"/>
                <w:szCs w:val="20"/>
              </w:rPr>
            </w:pPr>
            <w:r>
              <w:rPr>
                <w:rFonts w:ascii="Calibri" w:hAnsi="Calibri" w:cs="Calibri"/>
                <w:color w:val="000000"/>
                <w:szCs w:val="20"/>
              </w:rPr>
              <w:t>1,234</w:t>
            </w:r>
          </w:p>
        </w:tc>
        <w:tc>
          <w:tcPr>
            <w:tcW w:w="1496" w:type="dxa"/>
            <w:vAlign w:val="bottom"/>
          </w:tcPr>
          <w:p w14:paraId="470F3F2C" w14:textId="0D9E033F" w:rsidR="001B7ABF" w:rsidRPr="001B7ABF" w:rsidRDefault="001B7ABF" w:rsidP="001B7ABF">
            <w:pPr>
              <w:pStyle w:val="TableText"/>
              <w:jc w:val="center"/>
              <w:rPr>
                <w:rFonts w:ascii="Calibri" w:hAnsi="Calibri" w:cs="Calibri"/>
                <w:szCs w:val="20"/>
              </w:rPr>
            </w:pPr>
            <w:r>
              <w:rPr>
                <w:rFonts w:ascii="Calibri" w:hAnsi="Calibri" w:cs="Calibri"/>
                <w:color w:val="000000"/>
                <w:szCs w:val="20"/>
              </w:rPr>
              <w:t>7</w:t>
            </w:r>
          </w:p>
        </w:tc>
        <w:tc>
          <w:tcPr>
            <w:tcW w:w="1147" w:type="dxa"/>
            <w:shd w:val="clear" w:color="auto" w:fill="F2F2F2" w:themeFill="background1" w:themeFillShade="F2"/>
            <w:vAlign w:val="bottom"/>
          </w:tcPr>
          <w:p w14:paraId="2EF768E8" w14:textId="01EF4EFF" w:rsidR="001B7ABF" w:rsidRPr="001B7ABF" w:rsidRDefault="001B7ABF" w:rsidP="001B7ABF">
            <w:pPr>
              <w:pStyle w:val="TableText"/>
              <w:jc w:val="center"/>
              <w:rPr>
                <w:rFonts w:ascii="Calibri" w:hAnsi="Calibri" w:cs="Calibri"/>
                <w:szCs w:val="20"/>
              </w:rPr>
            </w:pPr>
            <w:r>
              <w:rPr>
                <w:rFonts w:ascii="Calibri" w:hAnsi="Calibri" w:cs="Calibri"/>
                <w:color w:val="000000"/>
                <w:szCs w:val="20"/>
              </w:rPr>
              <w:t>165x</w:t>
            </w:r>
          </w:p>
        </w:tc>
        <w:tc>
          <w:tcPr>
            <w:tcW w:w="1191" w:type="dxa"/>
            <w:vAlign w:val="bottom"/>
          </w:tcPr>
          <w:p w14:paraId="648051AA" w14:textId="54B64E93" w:rsidR="001B7ABF" w:rsidRPr="001B7ABF" w:rsidRDefault="001B7ABF" w:rsidP="001B7ABF">
            <w:pPr>
              <w:pStyle w:val="TableText"/>
              <w:jc w:val="center"/>
              <w:rPr>
                <w:rFonts w:ascii="Calibri" w:hAnsi="Calibri" w:cs="Calibri"/>
                <w:szCs w:val="20"/>
              </w:rPr>
            </w:pPr>
            <w:r>
              <w:rPr>
                <w:rFonts w:ascii="Calibri" w:hAnsi="Calibri" w:cs="Calibri"/>
                <w:color w:val="000000"/>
                <w:szCs w:val="20"/>
              </w:rPr>
              <w:t>537%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bottom"/>
          </w:tcPr>
          <w:p w14:paraId="29C9C83E" w14:textId="70F1313F" w:rsidR="001B7ABF" w:rsidRPr="001B7ABF" w:rsidRDefault="001B7ABF" w:rsidP="001B7ABF">
            <w:pPr>
              <w:pStyle w:val="TableText"/>
              <w:jc w:val="center"/>
              <w:rPr>
                <w:rFonts w:ascii="Calibri" w:hAnsi="Calibri" w:cs="Calibri"/>
                <w:szCs w:val="20"/>
              </w:rPr>
            </w:pPr>
            <w:r>
              <w:rPr>
                <w:rFonts w:ascii="Calibri" w:hAnsi="Calibri" w:cs="Calibri"/>
                <w:color w:val="000000"/>
                <w:szCs w:val="20"/>
              </w:rPr>
              <w:t>0.31</w:t>
            </w:r>
          </w:p>
        </w:tc>
      </w:tr>
      <w:tr w:rsidR="001B7ABF" w:rsidRPr="001B7ABF" w14:paraId="5DBE83B5" w14:textId="504210C9" w:rsidTr="00B6351F">
        <w:trPr>
          <w:trHeight w:val="247"/>
        </w:trPr>
        <w:tc>
          <w:tcPr>
            <w:tcW w:w="2078" w:type="dxa"/>
            <w:vAlign w:val="bottom"/>
          </w:tcPr>
          <w:p w14:paraId="196D3EAB" w14:textId="1B549FE1" w:rsidR="001B7ABF" w:rsidRPr="001B7ABF" w:rsidRDefault="001B7ABF" w:rsidP="001B7ABF">
            <w:pPr>
              <w:pStyle w:val="TableHeader"/>
              <w:ind w:left="273"/>
              <w:rPr>
                <w:rFonts w:ascii="Calibri" w:hAnsi="Calibri" w:cs="Calibri"/>
                <w:b w:val="0"/>
                <w:bCs w:val="0"/>
                <w:szCs w:val="20"/>
              </w:rPr>
            </w:pPr>
            <w:r w:rsidRPr="001B7ABF">
              <w:rPr>
                <w:rFonts w:ascii="Calibri" w:hAnsi="Calibri" w:cs="Calibri"/>
                <w:b w:val="0"/>
                <w:bCs w:val="0"/>
                <w:color w:val="000000"/>
                <w:szCs w:val="20"/>
              </w:rPr>
              <w:t>Curve</w:t>
            </w:r>
          </w:p>
        </w:tc>
        <w:tc>
          <w:tcPr>
            <w:tcW w:w="1326" w:type="dxa"/>
            <w:vAlign w:val="bottom"/>
          </w:tcPr>
          <w:p w14:paraId="0F09DFF8" w14:textId="13B513AD" w:rsidR="001B7ABF" w:rsidRPr="001B7ABF" w:rsidRDefault="001B7ABF" w:rsidP="001B7ABF">
            <w:pPr>
              <w:pStyle w:val="TableText"/>
              <w:jc w:val="center"/>
              <w:rPr>
                <w:rFonts w:ascii="Calibri" w:hAnsi="Calibri" w:cs="Calibri"/>
                <w:color w:val="000000"/>
                <w:szCs w:val="20"/>
              </w:rPr>
            </w:pPr>
            <w:r>
              <w:rPr>
                <w:rFonts w:ascii="Calibri" w:hAnsi="Calibri" w:cs="Calibri"/>
                <w:color w:val="000000"/>
                <w:szCs w:val="20"/>
              </w:rPr>
              <w:t>742</w:t>
            </w:r>
          </w:p>
        </w:tc>
        <w:tc>
          <w:tcPr>
            <w:tcW w:w="1496" w:type="dxa"/>
            <w:vAlign w:val="bottom"/>
          </w:tcPr>
          <w:p w14:paraId="08E1E944" w14:textId="09C684CF" w:rsidR="001B7ABF" w:rsidRPr="001B7ABF" w:rsidRDefault="001B7ABF" w:rsidP="001B7ABF">
            <w:pPr>
              <w:pStyle w:val="TableText"/>
              <w:jc w:val="center"/>
              <w:rPr>
                <w:rFonts w:ascii="Calibri" w:hAnsi="Calibri" w:cs="Calibri"/>
                <w:szCs w:val="20"/>
              </w:rPr>
            </w:pPr>
            <w:r>
              <w:rPr>
                <w:rFonts w:ascii="Calibri" w:hAnsi="Calibri" w:cs="Calibri"/>
                <w:color w:val="000000"/>
                <w:szCs w:val="20"/>
              </w:rPr>
              <w:t>17</w:t>
            </w:r>
          </w:p>
        </w:tc>
        <w:tc>
          <w:tcPr>
            <w:tcW w:w="1147" w:type="dxa"/>
            <w:shd w:val="clear" w:color="auto" w:fill="F2F2F2" w:themeFill="background1" w:themeFillShade="F2"/>
            <w:vAlign w:val="bottom"/>
          </w:tcPr>
          <w:p w14:paraId="1583F792" w14:textId="318D24CB" w:rsidR="001B7ABF" w:rsidRPr="001B7ABF" w:rsidRDefault="001B7ABF" w:rsidP="001B7ABF">
            <w:pPr>
              <w:pStyle w:val="TableText"/>
              <w:jc w:val="center"/>
              <w:rPr>
                <w:rFonts w:ascii="Calibri" w:hAnsi="Calibri" w:cs="Calibri"/>
                <w:szCs w:val="20"/>
              </w:rPr>
            </w:pPr>
            <w:r>
              <w:rPr>
                <w:rFonts w:ascii="Calibri" w:hAnsi="Calibri" w:cs="Calibri"/>
                <w:color w:val="000000"/>
                <w:szCs w:val="20"/>
              </w:rPr>
              <w:t>45x</w:t>
            </w:r>
          </w:p>
        </w:tc>
        <w:tc>
          <w:tcPr>
            <w:tcW w:w="1191" w:type="dxa"/>
            <w:vAlign w:val="bottom"/>
          </w:tcPr>
          <w:p w14:paraId="7B2A7BE0" w14:textId="5D28650B" w:rsidR="001B7ABF" w:rsidRPr="001B7ABF" w:rsidRDefault="001B7ABF" w:rsidP="001B7ABF">
            <w:pPr>
              <w:pStyle w:val="TableText"/>
              <w:jc w:val="center"/>
              <w:rPr>
                <w:rFonts w:ascii="Calibri" w:hAnsi="Calibri" w:cs="Calibri"/>
                <w:szCs w:val="20"/>
              </w:rPr>
            </w:pPr>
            <w:r>
              <w:rPr>
                <w:rFonts w:ascii="Calibri" w:hAnsi="Calibri" w:cs="Calibri"/>
                <w:color w:val="000000"/>
                <w:szCs w:val="20"/>
              </w:rPr>
              <w:t>183%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bottom"/>
          </w:tcPr>
          <w:p w14:paraId="118AC87D" w14:textId="69C9C572" w:rsidR="001B7ABF" w:rsidRPr="001B7ABF" w:rsidRDefault="001B7ABF" w:rsidP="001B7ABF">
            <w:pPr>
              <w:pStyle w:val="TableText"/>
              <w:jc w:val="center"/>
              <w:rPr>
                <w:rFonts w:ascii="Calibri" w:hAnsi="Calibri" w:cs="Calibri"/>
                <w:szCs w:val="20"/>
              </w:rPr>
            </w:pPr>
            <w:r>
              <w:rPr>
                <w:rFonts w:ascii="Calibri" w:hAnsi="Calibri" w:cs="Calibri"/>
                <w:color w:val="000000"/>
                <w:szCs w:val="20"/>
              </w:rPr>
              <w:t>0.24</w:t>
            </w:r>
          </w:p>
        </w:tc>
      </w:tr>
      <w:tr w:rsidR="001B7ABF" w:rsidRPr="001B7ABF" w14:paraId="7E652A60" w14:textId="7DE22A24" w:rsidTr="00B6351F">
        <w:trPr>
          <w:trHeight w:val="247"/>
        </w:trPr>
        <w:tc>
          <w:tcPr>
            <w:tcW w:w="2078" w:type="dxa"/>
          </w:tcPr>
          <w:p w14:paraId="58AEA264" w14:textId="0E669EFA" w:rsidR="001B7ABF" w:rsidRPr="001B7ABF" w:rsidRDefault="001B7ABF" w:rsidP="001B7ABF">
            <w:pPr>
              <w:pStyle w:val="TableHeader"/>
              <w:ind w:left="273"/>
              <w:rPr>
                <w:rFonts w:ascii="Calibri" w:hAnsi="Calibri" w:cs="Calibri"/>
                <w:b w:val="0"/>
                <w:bCs w:val="0"/>
                <w:szCs w:val="20"/>
              </w:rPr>
            </w:pPr>
            <w:r w:rsidRPr="001B7ABF">
              <w:rPr>
                <w:rFonts w:ascii="Calibri" w:hAnsi="Calibri" w:cs="Calibri"/>
                <w:b w:val="0"/>
                <w:bCs w:val="0"/>
                <w:color w:val="000000"/>
                <w:szCs w:val="20"/>
              </w:rPr>
              <w:t>Synthetix</w:t>
            </w:r>
          </w:p>
        </w:tc>
        <w:tc>
          <w:tcPr>
            <w:tcW w:w="1326" w:type="dxa"/>
            <w:vAlign w:val="bottom"/>
          </w:tcPr>
          <w:p w14:paraId="3E98C17A" w14:textId="698BF56B" w:rsidR="001B7ABF" w:rsidRPr="001B7ABF" w:rsidRDefault="001B7ABF" w:rsidP="001B7ABF">
            <w:pPr>
              <w:pStyle w:val="TableText"/>
              <w:jc w:val="center"/>
              <w:rPr>
                <w:rFonts w:ascii="Calibri" w:hAnsi="Calibri" w:cs="Calibri"/>
                <w:szCs w:val="20"/>
              </w:rPr>
            </w:pPr>
            <w:r>
              <w:rPr>
                <w:rFonts w:ascii="Calibri" w:hAnsi="Calibri" w:cs="Calibri"/>
                <w:color w:val="000000"/>
                <w:szCs w:val="20"/>
              </w:rPr>
              <w:t>1,906</w:t>
            </w:r>
          </w:p>
        </w:tc>
        <w:tc>
          <w:tcPr>
            <w:tcW w:w="1496" w:type="dxa"/>
            <w:vAlign w:val="bottom"/>
          </w:tcPr>
          <w:p w14:paraId="0543356C" w14:textId="3EE1ED2A" w:rsidR="001B7ABF" w:rsidRPr="001B7ABF" w:rsidRDefault="001B7ABF" w:rsidP="001B7ABF">
            <w:pPr>
              <w:pStyle w:val="TableText"/>
              <w:jc w:val="center"/>
              <w:rPr>
                <w:rFonts w:ascii="Calibri" w:hAnsi="Calibri" w:cs="Calibri"/>
                <w:szCs w:val="20"/>
              </w:rPr>
            </w:pPr>
            <w:r>
              <w:rPr>
                <w:rFonts w:ascii="Calibri" w:hAnsi="Calibri" w:cs="Calibri"/>
                <w:color w:val="000000"/>
                <w:szCs w:val="20"/>
              </w:rPr>
              <w:t>10</w:t>
            </w:r>
          </w:p>
        </w:tc>
        <w:tc>
          <w:tcPr>
            <w:tcW w:w="1147" w:type="dxa"/>
            <w:shd w:val="clear" w:color="auto" w:fill="F2F2F2" w:themeFill="background1" w:themeFillShade="F2"/>
            <w:vAlign w:val="bottom"/>
          </w:tcPr>
          <w:p w14:paraId="6ABDEA1E" w14:textId="473552E0" w:rsidR="001B7ABF" w:rsidRPr="001B7ABF" w:rsidRDefault="001B7ABF" w:rsidP="001B7ABF">
            <w:pPr>
              <w:pStyle w:val="TableText"/>
              <w:jc w:val="center"/>
              <w:rPr>
                <w:rFonts w:ascii="Calibri" w:hAnsi="Calibri" w:cs="Calibri"/>
                <w:szCs w:val="20"/>
              </w:rPr>
            </w:pPr>
            <w:r>
              <w:rPr>
                <w:rFonts w:ascii="Calibri" w:hAnsi="Calibri" w:cs="Calibri"/>
                <w:color w:val="000000"/>
                <w:szCs w:val="20"/>
              </w:rPr>
              <w:t>197x</w:t>
            </w:r>
          </w:p>
        </w:tc>
        <w:tc>
          <w:tcPr>
            <w:tcW w:w="1191" w:type="dxa"/>
            <w:vAlign w:val="bottom"/>
          </w:tcPr>
          <w:p w14:paraId="36945D1C" w14:textId="51E2602C" w:rsidR="001B7ABF" w:rsidRPr="001B7ABF" w:rsidRDefault="001B7ABF" w:rsidP="001B7ABF">
            <w:pPr>
              <w:pStyle w:val="TableText"/>
              <w:jc w:val="center"/>
              <w:rPr>
                <w:rFonts w:ascii="Calibri" w:hAnsi="Calibri" w:cs="Calibri"/>
                <w:szCs w:val="20"/>
              </w:rPr>
            </w:pPr>
            <w:r>
              <w:rPr>
                <w:rFonts w:ascii="Calibri" w:hAnsi="Calibri" w:cs="Calibri"/>
                <w:color w:val="000000"/>
                <w:szCs w:val="20"/>
              </w:rPr>
              <w:t>212%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bottom"/>
          </w:tcPr>
          <w:p w14:paraId="6877A4F5" w14:textId="5EEDA557" w:rsidR="001B7ABF" w:rsidRPr="001B7ABF" w:rsidRDefault="001B7ABF" w:rsidP="001B7ABF">
            <w:pPr>
              <w:pStyle w:val="TableText"/>
              <w:jc w:val="center"/>
              <w:rPr>
                <w:rFonts w:ascii="Calibri" w:hAnsi="Calibri" w:cs="Calibri"/>
                <w:szCs w:val="20"/>
              </w:rPr>
            </w:pPr>
            <w:r>
              <w:rPr>
                <w:rFonts w:ascii="Calibri" w:hAnsi="Calibri" w:cs="Calibri"/>
                <w:color w:val="000000"/>
                <w:szCs w:val="20"/>
              </w:rPr>
              <w:t>0.93</w:t>
            </w:r>
          </w:p>
        </w:tc>
      </w:tr>
      <w:tr w:rsidR="00A30699" w:rsidRPr="001B7ABF" w14:paraId="6564BD00" w14:textId="6D7A2DB2" w:rsidTr="00B6351F">
        <w:trPr>
          <w:trHeight w:val="256"/>
        </w:trPr>
        <w:tc>
          <w:tcPr>
            <w:tcW w:w="2078" w:type="dxa"/>
            <w:tcBorders>
              <w:top w:val="single" w:sz="4" w:space="0" w:color="auto"/>
            </w:tcBorders>
          </w:tcPr>
          <w:p w14:paraId="5999A86B" w14:textId="398DE5C6" w:rsidR="00A30699" w:rsidRPr="001B7ABF" w:rsidRDefault="001B7ABF" w:rsidP="00A30699">
            <w:pPr>
              <w:pStyle w:val="TableHeader"/>
              <w:rPr>
                <w:rFonts w:ascii="Calibri" w:hAnsi="Calibri" w:cs="Calibri"/>
                <w:szCs w:val="20"/>
              </w:rPr>
            </w:pPr>
            <w:r>
              <w:rPr>
                <w:rFonts w:ascii="Calibri" w:hAnsi="Calibri" w:cs="Calibri"/>
                <w:szCs w:val="20"/>
              </w:rPr>
              <w:t>Market</w:t>
            </w:r>
          </w:p>
        </w:tc>
        <w:tc>
          <w:tcPr>
            <w:tcW w:w="1326" w:type="dxa"/>
            <w:tcBorders>
              <w:top w:val="single" w:sz="4" w:space="0" w:color="auto"/>
            </w:tcBorders>
          </w:tcPr>
          <w:p w14:paraId="76DF0289" w14:textId="77777777" w:rsidR="00A30699" w:rsidRPr="001B7ABF" w:rsidRDefault="00A30699" w:rsidP="00A30699">
            <w:pPr>
              <w:pStyle w:val="TableText"/>
              <w:jc w:val="center"/>
              <w:rPr>
                <w:rFonts w:ascii="Calibri" w:hAnsi="Calibri" w:cs="Calibri"/>
                <w:szCs w:val="20"/>
              </w:rPr>
            </w:pPr>
          </w:p>
        </w:tc>
        <w:tc>
          <w:tcPr>
            <w:tcW w:w="1496" w:type="dxa"/>
            <w:tcBorders>
              <w:top w:val="single" w:sz="4" w:space="0" w:color="auto"/>
            </w:tcBorders>
          </w:tcPr>
          <w:p w14:paraId="647130A9" w14:textId="77777777" w:rsidR="00A30699" w:rsidRPr="001B7ABF" w:rsidRDefault="00A30699" w:rsidP="00A30699">
            <w:pPr>
              <w:pStyle w:val="TableText"/>
              <w:jc w:val="center"/>
              <w:rPr>
                <w:rFonts w:ascii="Calibri" w:hAnsi="Calibri" w:cs="Calibri"/>
                <w:szCs w:val="20"/>
              </w:rPr>
            </w:pPr>
          </w:p>
        </w:tc>
        <w:tc>
          <w:tcPr>
            <w:tcW w:w="1147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4A6E6814" w14:textId="77777777" w:rsidR="00A30699" w:rsidRPr="001B7ABF" w:rsidRDefault="00A30699" w:rsidP="00A30699">
            <w:pPr>
              <w:pStyle w:val="TableText"/>
              <w:jc w:val="center"/>
              <w:rPr>
                <w:rFonts w:ascii="Calibri" w:hAnsi="Calibri" w:cs="Calibri"/>
                <w:szCs w:val="20"/>
              </w:rPr>
            </w:pPr>
          </w:p>
        </w:tc>
        <w:tc>
          <w:tcPr>
            <w:tcW w:w="1191" w:type="dxa"/>
            <w:tcBorders>
              <w:top w:val="single" w:sz="4" w:space="0" w:color="auto"/>
            </w:tcBorders>
          </w:tcPr>
          <w:p w14:paraId="4E8ABD84" w14:textId="77777777" w:rsidR="00A30699" w:rsidRPr="001B7ABF" w:rsidRDefault="00A30699" w:rsidP="00A30699">
            <w:pPr>
              <w:pStyle w:val="TableText"/>
              <w:jc w:val="center"/>
              <w:rPr>
                <w:rFonts w:ascii="Calibri" w:hAnsi="Calibri" w:cs="Calibri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0337E50D" w14:textId="77777777" w:rsidR="00A30699" w:rsidRPr="001B7ABF" w:rsidRDefault="00A30699" w:rsidP="00A30699">
            <w:pPr>
              <w:pStyle w:val="TableText"/>
              <w:jc w:val="center"/>
              <w:rPr>
                <w:rFonts w:ascii="Calibri" w:hAnsi="Calibri" w:cs="Calibri"/>
                <w:szCs w:val="20"/>
              </w:rPr>
            </w:pPr>
          </w:p>
        </w:tc>
      </w:tr>
      <w:tr w:rsidR="001B7ABF" w:rsidRPr="001B7ABF" w14:paraId="42A08523" w14:textId="125AE00B" w:rsidTr="00B6351F">
        <w:trPr>
          <w:trHeight w:val="247"/>
        </w:trPr>
        <w:tc>
          <w:tcPr>
            <w:tcW w:w="2078" w:type="dxa"/>
            <w:tcBorders>
              <w:bottom w:val="single" w:sz="4" w:space="0" w:color="auto"/>
            </w:tcBorders>
          </w:tcPr>
          <w:p w14:paraId="64B3A1A2" w14:textId="55C58E79" w:rsidR="001B7ABF" w:rsidRPr="001B7ABF" w:rsidRDefault="001B7ABF" w:rsidP="001B7ABF">
            <w:pPr>
              <w:pStyle w:val="TableHeader"/>
              <w:ind w:left="273"/>
              <w:rPr>
                <w:rFonts w:ascii="Calibri" w:hAnsi="Calibri" w:cs="Calibri"/>
                <w:b w:val="0"/>
                <w:bCs w:val="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szCs w:val="20"/>
              </w:rPr>
              <w:t>S&amp;P 500</w:t>
            </w:r>
          </w:p>
        </w:tc>
        <w:tc>
          <w:tcPr>
            <w:tcW w:w="1326" w:type="dxa"/>
            <w:tcBorders>
              <w:bottom w:val="single" w:sz="4" w:space="0" w:color="auto"/>
            </w:tcBorders>
            <w:vAlign w:val="bottom"/>
          </w:tcPr>
          <w:p w14:paraId="5A4CAEA0" w14:textId="090CE4CF" w:rsidR="001B7ABF" w:rsidRPr="001B7ABF" w:rsidRDefault="001B7ABF" w:rsidP="001B7ABF">
            <w:pPr>
              <w:pStyle w:val="TableText"/>
              <w:jc w:val="center"/>
              <w:rPr>
                <w:rFonts w:ascii="Calibri" w:hAnsi="Calibri" w:cs="Calibri"/>
                <w:szCs w:val="20"/>
              </w:rPr>
            </w:pPr>
            <w:r>
              <w:rPr>
                <w:rFonts w:ascii="Calibri" w:hAnsi="Calibri" w:cs="Calibri"/>
                <w:color w:val="000000"/>
                <w:szCs w:val="20"/>
              </w:rPr>
              <w:t>3,973</w:t>
            </w:r>
          </w:p>
        </w:tc>
        <w:tc>
          <w:tcPr>
            <w:tcW w:w="1496" w:type="dxa"/>
            <w:tcBorders>
              <w:bottom w:val="single" w:sz="4" w:space="0" w:color="auto"/>
            </w:tcBorders>
            <w:vAlign w:val="bottom"/>
          </w:tcPr>
          <w:p w14:paraId="4AD403BF" w14:textId="35F3562E" w:rsidR="001B7ABF" w:rsidRPr="001B7ABF" w:rsidRDefault="001B7ABF" w:rsidP="001B7ABF">
            <w:pPr>
              <w:pStyle w:val="TableText"/>
              <w:jc w:val="center"/>
              <w:rPr>
                <w:rFonts w:ascii="Calibri" w:hAnsi="Calibri" w:cs="Calibri"/>
                <w:szCs w:val="20"/>
              </w:rPr>
            </w:pPr>
            <w:r>
              <w:rPr>
                <w:rFonts w:ascii="Calibri" w:hAnsi="Calibri" w:cs="Calibri"/>
                <w:color w:val="000000"/>
                <w:szCs w:val="20"/>
              </w:rPr>
              <w:t>172</w:t>
            </w:r>
          </w:p>
        </w:tc>
        <w:tc>
          <w:tcPr>
            <w:tcW w:w="1147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553B5D95" w14:textId="0AEC2BF6" w:rsidR="001B7ABF" w:rsidRPr="001B7ABF" w:rsidRDefault="001B7ABF" w:rsidP="001B7ABF">
            <w:pPr>
              <w:pStyle w:val="TableText"/>
              <w:jc w:val="center"/>
              <w:rPr>
                <w:rFonts w:ascii="Calibri" w:hAnsi="Calibri" w:cs="Calibri"/>
                <w:szCs w:val="20"/>
              </w:rPr>
            </w:pPr>
            <w:r>
              <w:rPr>
                <w:rFonts w:ascii="Calibri" w:hAnsi="Calibri" w:cs="Calibri"/>
                <w:color w:val="000000"/>
                <w:szCs w:val="20"/>
              </w:rPr>
              <w:t>23x</w:t>
            </w:r>
          </w:p>
        </w:tc>
        <w:tc>
          <w:tcPr>
            <w:tcW w:w="1191" w:type="dxa"/>
            <w:tcBorders>
              <w:bottom w:val="single" w:sz="4" w:space="0" w:color="auto"/>
            </w:tcBorders>
            <w:vAlign w:val="bottom"/>
          </w:tcPr>
          <w:p w14:paraId="679FD3B8" w14:textId="5ACCADE0" w:rsidR="001B7ABF" w:rsidRPr="001B7ABF" w:rsidRDefault="001B7ABF" w:rsidP="001B7ABF">
            <w:pPr>
              <w:pStyle w:val="TableText"/>
              <w:jc w:val="center"/>
              <w:rPr>
                <w:rFonts w:ascii="Calibri" w:hAnsi="Calibri" w:cs="Calibri"/>
                <w:szCs w:val="20"/>
              </w:rPr>
            </w:pPr>
            <w:r>
              <w:rPr>
                <w:rFonts w:ascii="Calibri" w:hAnsi="Calibri" w:cs="Calibri"/>
                <w:color w:val="000000"/>
                <w:szCs w:val="20"/>
              </w:rPr>
              <w:t>7.9%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4351C1F1" w14:textId="57B3E9FD" w:rsidR="001B7ABF" w:rsidRPr="001B7ABF" w:rsidRDefault="001B7ABF" w:rsidP="001B7ABF">
            <w:pPr>
              <w:pStyle w:val="TableText"/>
              <w:jc w:val="center"/>
              <w:rPr>
                <w:rFonts w:ascii="Calibri" w:hAnsi="Calibri" w:cs="Calibri"/>
                <w:szCs w:val="20"/>
              </w:rPr>
            </w:pPr>
            <w:r>
              <w:rPr>
                <w:rFonts w:ascii="Calibri" w:hAnsi="Calibri" w:cs="Calibri"/>
                <w:color w:val="000000"/>
                <w:szCs w:val="20"/>
              </w:rPr>
              <w:t>2.90</w:t>
            </w:r>
          </w:p>
        </w:tc>
      </w:tr>
      <w:tr w:rsidR="001B7ABF" w:rsidRPr="001B7ABF" w14:paraId="4034DCD0" w14:textId="77777777" w:rsidTr="00B6351F">
        <w:trPr>
          <w:trHeight w:val="247"/>
        </w:trPr>
        <w:tc>
          <w:tcPr>
            <w:tcW w:w="2078" w:type="dxa"/>
            <w:tcBorders>
              <w:top w:val="single" w:sz="4" w:space="0" w:color="auto"/>
            </w:tcBorders>
          </w:tcPr>
          <w:p w14:paraId="0E829024" w14:textId="56ADEC91" w:rsidR="001B7ABF" w:rsidRPr="001B7ABF" w:rsidRDefault="001B7ABF" w:rsidP="001B7ABF">
            <w:pPr>
              <w:pStyle w:val="TableHeader"/>
              <w:rPr>
                <w:rFonts w:ascii="Calibri" w:hAnsi="Calibri" w:cs="Calibri"/>
                <w:szCs w:val="20"/>
              </w:rPr>
            </w:pPr>
            <w:r w:rsidRPr="001B7ABF">
              <w:rPr>
                <w:rFonts w:ascii="Calibri" w:hAnsi="Calibri" w:cs="Calibri"/>
                <w:szCs w:val="20"/>
              </w:rPr>
              <w:t>Banks</w:t>
            </w:r>
          </w:p>
        </w:tc>
        <w:tc>
          <w:tcPr>
            <w:tcW w:w="1326" w:type="dxa"/>
            <w:tcBorders>
              <w:top w:val="single" w:sz="4" w:space="0" w:color="auto"/>
            </w:tcBorders>
          </w:tcPr>
          <w:p w14:paraId="41E06914" w14:textId="77777777" w:rsidR="001B7ABF" w:rsidRPr="001B7ABF" w:rsidRDefault="001B7ABF" w:rsidP="00A30699">
            <w:pPr>
              <w:pStyle w:val="TableText"/>
              <w:jc w:val="center"/>
              <w:rPr>
                <w:rFonts w:ascii="Calibri" w:hAnsi="Calibri" w:cs="Calibri"/>
                <w:szCs w:val="20"/>
              </w:rPr>
            </w:pPr>
          </w:p>
        </w:tc>
        <w:tc>
          <w:tcPr>
            <w:tcW w:w="1496" w:type="dxa"/>
            <w:tcBorders>
              <w:top w:val="single" w:sz="4" w:space="0" w:color="auto"/>
            </w:tcBorders>
          </w:tcPr>
          <w:p w14:paraId="592C005A" w14:textId="77777777" w:rsidR="001B7ABF" w:rsidRPr="001B7ABF" w:rsidRDefault="001B7ABF" w:rsidP="00A30699">
            <w:pPr>
              <w:pStyle w:val="TableText"/>
              <w:jc w:val="center"/>
              <w:rPr>
                <w:rFonts w:ascii="Calibri" w:hAnsi="Calibri" w:cs="Calibri"/>
                <w:szCs w:val="20"/>
              </w:rPr>
            </w:pPr>
          </w:p>
        </w:tc>
        <w:tc>
          <w:tcPr>
            <w:tcW w:w="1147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08165F9B" w14:textId="77777777" w:rsidR="001B7ABF" w:rsidRPr="001B7ABF" w:rsidRDefault="001B7ABF" w:rsidP="00A30699">
            <w:pPr>
              <w:pStyle w:val="TableText"/>
              <w:jc w:val="center"/>
              <w:rPr>
                <w:rFonts w:ascii="Calibri" w:hAnsi="Calibri" w:cs="Calibri"/>
                <w:szCs w:val="20"/>
              </w:rPr>
            </w:pPr>
          </w:p>
        </w:tc>
        <w:tc>
          <w:tcPr>
            <w:tcW w:w="1191" w:type="dxa"/>
            <w:tcBorders>
              <w:top w:val="single" w:sz="4" w:space="0" w:color="auto"/>
            </w:tcBorders>
          </w:tcPr>
          <w:p w14:paraId="5D5E67CB" w14:textId="77777777" w:rsidR="001B7ABF" w:rsidRPr="001B7ABF" w:rsidRDefault="001B7ABF" w:rsidP="00A30699">
            <w:pPr>
              <w:pStyle w:val="TableText"/>
              <w:jc w:val="center"/>
              <w:rPr>
                <w:rFonts w:ascii="Calibri" w:hAnsi="Calibri" w:cs="Calibri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09C0B037" w14:textId="77777777" w:rsidR="001B7ABF" w:rsidRPr="001B7ABF" w:rsidRDefault="001B7ABF" w:rsidP="00A30699">
            <w:pPr>
              <w:pStyle w:val="TableText"/>
              <w:jc w:val="center"/>
              <w:rPr>
                <w:rFonts w:ascii="Calibri" w:hAnsi="Calibri" w:cs="Calibri"/>
                <w:szCs w:val="20"/>
              </w:rPr>
            </w:pPr>
          </w:p>
        </w:tc>
      </w:tr>
      <w:tr w:rsidR="001B7ABF" w:rsidRPr="001B7ABF" w14:paraId="734FEB1D" w14:textId="77777777" w:rsidTr="00B6351F">
        <w:trPr>
          <w:trHeight w:val="247"/>
        </w:trPr>
        <w:tc>
          <w:tcPr>
            <w:tcW w:w="2078" w:type="dxa"/>
            <w:vAlign w:val="bottom"/>
          </w:tcPr>
          <w:p w14:paraId="1351B8C1" w14:textId="4536299A" w:rsidR="001B7ABF" w:rsidRPr="001B7ABF" w:rsidRDefault="001B7ABF" w:rsidP="001B7ABF">
            <w:pPr>
              <w:pStyle w:val="TableHeader"/>
              <w:ind w:left="273"/>
              <w:rPr>
                <w:rFonts w:ascii="Calibri" w:hAnsi="Calibri" w:cs="Calibri"/>
                <w:b w:val="0"/>
                <w:bCs w:val="0"/>
                <w:szCs w:val="20"/>
              </w:rPr>
            </w:pPr>
            <w:r w:rsidRPr="001B7ABF">
              <w:rPr>
                <w:rFonts w:ascii="Calibri" w:hAnsi="Calibri" w:cs="Calibri"/>
                <w:b w:val="0"/>
                <w:bCs w:val="0"/>
                <w:color w:val="000000"/>
                <w:szCs w:val="20"/>
              </w:rPr>
              <w:t>JP Morgan</w:t>
            </w:r>
          </w:p>
        </w:tc>
        <w:tc>
          <w:tcPr>
            <w:tcW w:w="1326" w:type="dxa"/>
            <w:vAlign w:val="bottom"/>
          </w:tcPr>
          <w:p w14:paraId="412974BE" w14:textId="132D96D5" w:rsidR="001B7ABF" w:rsidRPr="001B7ABF" w:rsidRDefault="001B7ABF" w:rsidP="001B7ABF">
            <w:pPr>
              <w:pStyle w:val="TableText"/>
              <w:jc w:val="center"/>
              <w:rPr>
                <w:rFonts w:ascii="Calibri" w:hAnsi="Calibri" w:cs="Calibri"/>
                <w:szCs w:val="20"/>
              </w:rPr>
            </w:pPr>
            <w:r>
              <w:rPr>
                <w:rFonts w:ascii="Calibri" w:hAnsi="Calibri" w:cs="Calibri"/>
                <w:color w:val="000000"/>
                <w:szCs w:val="20"/>
              </w:rPr>
              <w:t>430,957</w:t>
            </w:r>
          </w:p>
        </w:tc>
        <w:tc>
          <w:tcPr>
            <w:tcW w:w="1496" w:type="dxa"/>
            <w:vAlign w:val="bottom"/>
          </w:tcPr>
          <w:p w14:paraId="6E707270" w14:textId="5700288B" w:rsidR="001B7ABF" w:rsidRPr="001B7ABF" w:rsidRDefault="001B7ABF" w:rsidP="001B7ABF">
            <w:pPr>
              <w:pStyle w:val="TableText"/>
              <w:jc w:val="center"/>
              <w:rPr>
                <w:rFonts w:ascii="Calibri" w:hAnsi="Calibri" w:cs="Calibri"/>
                <w:szCs w:val="20"/>
              </w:rPr>
            </w:pPr>
            <w:r>
              <w:rPr>
                <w:rFonts w:ascii="Calibri" w:hAnsi="Calibri" w:cs="Calibri"/>
                <w:color w:val="000000"/>
                <w:szCs w:val="20"/>
              </w:rPr>
              <w:t>40,556</w:t>
            </w:r>
          </w:p>
        </w:tc>
        <w:tc>
          <w:tcPr>
            <w:tcW w:w="1147" w:type="dxa"/>
            <w:shd w:val="clear" w:color="auto" w:fill="F2F2F2" w:themeFill="background1" w:themeFillShade="F2"/>
            <w:vAlign w:val="bottom"/>
          </w:tcPr>
          <w:p w14:paraId="6AE33596" w14:textId="3C203B0E" w:rsidR="001B7ABF" w:rsidRPr="001B7ABF" w:rsidRDefault="001B7ABF" w:rsidP="001B7ABF">
            <w:pPr>
              <w:pStyle w:val="TableText"/>
              <w:jc w:val="center"/>
              <w:rPr>
                <w:rFonts w:ascii="Calibri" w:hAnsi="Calibri" w:cs="Calibri"/>
                <w:szCs w:val="20"/>
              </w:rPr>
            </w:pPr>
            <w:r>
              <w:rPr>
                <w:rFonts w:ascii="Calibri" w:hAnsi="Calibri" w:cs="Calibri"/>
                <w:color w:val="000000"/>
                <w:szCs w:val="20"/>
              </w:rPr>
              <w:t>11x</w:t>
            </w:r>
          </w:p>
        </w:tc>
        <w:tc>
          <w:tcPr>
            <w:tcW w:w="1191" w:type="dxa"/>
            <w:vAlign w:val="bottom"/>
          </w:tcPr>
          <w:p w14:paraId="298BA1EC" w14:textId="3B866AC4" w:rsidR="001B7ABF" w:rsidRPr="001B7ABF" w:rsidRDefault="001B7ABF" w:rsidP="001B7ABF">
            <w:pPr>
              <w:pStyle w:val="TableText"/>
              <w:jc w:val="center"/>
              <w:rPr>
                <w:rFonts w:ascii="Calibri" w:hAnsi="Calibri" w:cs="Calibri"/>
                <w:szCs w:val="20"/>
              </w:rPr>
            </w:pPr>
            <w:r>
              <w:rPr>
                <w:rFonts w:ascii="Calibri" w:hAnsi="Calibri" w:cs="Calibri"/>
                <w:color w:val="000000"/>
                <w:szCs w:val="20"/>
              </w:rPr>
              <w:t>1.3%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bottom"/>
          </w:tcPr>
          <w:p w14:paraId="6CCF99E6" w14:textId="2EBAC383" w:rsidR="001B7ABF" w:rsidRPr="001B7ABF" w:rsidRDefault="001B7ABF" w:rsidP="001B7ABF">
            <w:pPr>
              <w:pStyle w:val="TableText"/>
              <w:jc w:val="center"/>
              <w:rPr>
                <w:rFonts w:ascii="Calibri" w:hAnsi="Calibri" w:cs="Calibri"/>
                <w:szCs w:val="20"/>
              </w:rPr>
            </w:pPr>
            <w:r>
              <w:rPr>
                <w:rFonts w:ascii="Calibri" w:hAnsi="Calibri" w:cs="Calibri"/>
                <w:color w:val="000000"/>
                <w:szCs w:val="20"/>
              </w:rPr>
              <w:t>8.30</w:t>
            </w:r>
          </w:p>
        </w:tc>
      </w:tr>
      <w:tr w:rsidR="001B7ABF" w:rsidRPr="001B7ABF" w14:paraId="7C8AA1DB" w14:textId="77777777" w:rsidTr="00B6351F">
        <w:trPr>
          <w:trHeight w:val="247"/>
        </w:trPr>
        <w:tc>
          <w:tcPr>
            <w:tcW w:w="2078" w:type="dxa"/>
            <w:vAlign w:val="bottom"/>
          </w:tcPr>
          <w:p w14:paraId="260A73E6" w14:textId="49E6DE66" w:rsidR="001B7ABF" w:rsidRPr="001B7ABF" w:rsidRDefault="001B7ABF" w:rsidP="001B7ABF">
            <w:pPr>
              <w:pStyle w:val="TableHeader"/>
              <w:ind w:left="273"/>
              <w:rPr>
                <w:rFonts w:ascii="Calibri" w:hAnsi="Calibri" w:cs="Calibri"/>
                <w:b w:val="0"/>
                <w:bCs w:val="0"/>
                <w:szCs w:val="20"/>
              </w:rPr>
            </w:pPr>
            <w:r w:rsidRPr="001B7ABF">
              <w:rPr>
                <w:rFonts w:ascii="Calibri" w:hAnsi="Calibri" w:cs="Calibri"/>
                <w:b w:val="0"/>
                <w:bCs w:val="0"/>
                <w:color w:val="000000"/>
                <w:szCs w:val="20"/>
              </w:rPr>
              <w:t>Bank of America</w:t>
            </w:r>
          </w:p>
        </w:tc>
        <w:tc>
          <w:tcPr>
            <w:tcW w:w="1326" w:type="dxa"/>
            <w:vAlign w:val="bottom"/>
          </w:tcPr>
          <w:p w14:paraId="7A0CFD0B" w14:textId="4DEB380E" w:rsidR="001B7ABF" w:rsidRPr="001B7ABF" w:rsidRDefault="001B7ABF" w:rsidP="001B7ABF">
            <w:pPr>
              <w:pStyle w:val="TableText"/>
              <w:jc w:val="center"/>
              <w:rPr>
                <w:rFonts w:ascii="Calibri" w:hAnsi="Calibri" w:cs="Calibri"/>
                <w:szCs w:val="20"/>
              </w:rPr>
            </w:pPr>
            <w:r>
              <w:rPr>
                <w:rFonts w:ascii="Calibri" w:hAnsi="Calibri" w:cs="Calibri"/>
                <w:color w:val="000000"/>
                <w:szCs w:val="20"/>
              </w:rPr>
              <w:t>331,573</w:t>
            </w:r>
          </w:p>
        </w:tc>
        <w:tc>
          <w:tcPr>
            <w:tcW w:w="1496" w:type="dxa"/>
            <w:vAlign w:val="bottom"/>
          </w:tcPr>
          <w:p w14:paraId="5F547B91" w14:textId="53D24528" w:rsidR="001B7ABF" w:rsidRPr="001B7ABF" w:rsidRDefault="001B7ABF" w:rsidP="001B7ABF">
            <w:pPr>
              <w:pStyle w:val="TableText"/>
              <w:jc w:val="center"/>
              <w:rPr>
                <w:rFonts w:ascii="Calibri" w:hAnsi="Calibri" w:cs="Calibri"/>
                <w:szCs w:val="20"/>
              </w:rPr>
            </w:pPr>
            <w:r>
              <w:rPr>
                <w:rFonts w:ascii="Calibri" w:hAnsi="Calibri" w:cs="Calibri"/>
                <w:color w:val="000000"/>
                <w:szCs w:val="20"/>
              </w:rPr>
              <w:t>21,934</w:t>
            </w:r>
          </w:p>
        </w:tc>
        <w:tc>
          <w:tcPr>
            <w:tcW w:w="1147" w:type="dxa"/>
            <w:shd w:val="clear" w:color="auto" w:fill="F2F2F2" w:themeFill="background1" w:themeFillShade="F2"/>
            <w:vAlign w:val="bottom"/>
          </w:tcPr>
          <w:p w14:paraId="47154B28" w14:textId="44B3E1BA" w:rsidR="001B7ABF" w:rsidRPr="001B7ABF" w:rsidRDefault="001B7ABF" w:rsidP="001B7ABF">
            <w:pPr>
              <w:pStyle w:val="TableText"/>
              <w:jc w:val="center"/>
              <w:rPr>
                <w:rFonts w:ascii="Calibri" w:hAnsi="Calibri" w:cs="Calibri"/>
                <w:szCs w:val="20"/>
              </w:rPr>
            </w:pPr>
            <w:r>
              <w:rPr>
                <w:rFonts w:ascii="Calibri" w:hAnsi="Calibri" w:cs="Calibri"/>
                <w:color w:val="000000"/>
                <w:szCs w:val="20"/>
              </w:rPr>
              <w:t>15x</w:t>
            </w:r>
          </w:p>
        </w:tc>
        <w:tc>
          <w:tcPr>
            <w:tcW w:w="1191" w:type="dxa"/>
            <w:vAlign w:val="bottom"/>
          </w:tcPr>
          <w:p w14:paraId="16F12370" w14:textId="43E78060" w:rsidR="001B7ABF" w:rsidRPr="001B7ABF" w:rsidRDefault="001B7ABF" w:rsidP="001B7ABF">
            <w:pPr>
              <w:pStyle w:val="TableText"/>
              <w:jc w:val="center"/>
              <w:rPr>
                <w:rFonts w:ascii="Calibri" w:hAnsi="Calibri" w:cs="Calibri"/>
                <w:szCs w:val="20"/>
              </w:rPr>
            </w:pPr>
            <w:r>
              <w:rPr>
                <w:rFonts w:ascii="Calibri" w:hAnsi="Calibri" w:cs="Calibri"/>
                <w:color w:val="000000"/>
                <w:szCs w:val="20"/>
              </w:rPr>
              <w:t>1.1%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bottom"/>
          </w:tcPr>
          <w:p w14:paraId="3BE9345D" w14:textId="2334BA9E" w:rsidR="001B7ABF" w:rsidRPr="001B7ABF" w:rsidRDefault="001B7ABF" w:rsidP="001B7ABF">
            <w:pPr>
              <w:pStyle w:val="TableText"/>
              <w:jc w:val="center"/>
              <w:rPr>
                <w:rFonts w:ascii="Calibri" w:hAnsi="Calibri" w:cs="Calibri"/>
                <w:szCs w:val="20"/>
              </w:rPr>
            </w:pPr>
            <w:r>
              <w:rPr>
                <w:rFonts w:ascii="Calibri" w:hAnsi="Calibri" w:cs="Calibri"/>
                <w:color w:val="000000"/>
                <w:szCs w:val="20"/>
              </w:rPr>
              <w:t>13.62</w:t>
            </w:r>
          </w:p>
        </w:tc>
      </w:tr>
      <w:tr w:rsidR="001B7ABF" w:rsidRPr="001B7ABF" w14:paraId="07C40DB7" w14:textId="77777777" w:rsidTr="00B6351F">
        <w:trPr>
          <w:trHeight w:val="247"/>
        </w:trPr>
        <w:tc>
          <w:tcPr>
            <w:tcW w:w="2078" w:type="dxa"/>
            <w:vAlign w:val="bottom"/>
          </w:tcPr>
          <w:p w14:paraId="32F88042" w14:textId="38EEC6A6" w:rsidR="001B7ABF" w:rsidRPr="001B7ABF" w:rsidRDefault="001B7ABF" w:rsidP="001B7ABF">
            <w:pPr>
              <w:pStyle w:val="TableHeader"/>
              <w:ind w:left="273"/>
              <w:rPr>
                <w:rFonts w:ascii="Calibri" w:hAnsi="Calibri" w:cs="Calibri"/>
                <w:b w:val="0"/>
                <w:bCs w:val="0"/>
                <w:szCs w:val="20"/>
              </w:rPr>
            </w:pPr>
            <w:r w:rsidRPr="001B7ABF">
              <w:rPr>
                <w:rFonts w:ascii="Calibri" w:hAnsi="Calibri" w:cs="Calibri"/>
                <w:b w:val="0"/>
                <w:bCs w:val="0"/>
                <w:color w:val="000000"/>
                <w:szCs w:val="20"/>
              </w:rPr>
              <w:t>Citigroup</w:t>
            </w:r>
          </w:p>
        </w:tc>
        <w:tc>
          <w:tcPr>
            <w:tcW w:w="1326" w:type="dxa"/>
            <w:vAlign w:val="bottom"/>
          </w:tcPr>
          <w:p w14:paraId="025D3ECB" w14:textId="38E80DC6" w:rsidR="001B7ABF" w:rsidRPr="001B7ABF" w:rsidRDefault="001B7ABF" w:rsidP="001B7ABF">
            <w:pPr>
              <w:pStyle w:val="TableText"/>
              <w:jc w:val="center"/>
              <w:rPr>
                <w:rFonts w:ascii="Calibri" w:hAnsi="Calibri" w:cs="Calibri"/>
                <w:szCs w:val="20"/>
              </w:rPr>
            </w:pPr>
            <w:r>
              <w:rPr>
                <w:rFonts w:ascii="Calibri" w:hAnsi="Calibri" w:cs="Calibri"/>
                <w:color w:val="000000"/>
                <w:szCs w:val="20"/>
              </w:rPr>
              <w:t>150,593</w:t>
            </w:r>
          </w:p>
        </w:tc>
        <w:tc>
          <w:tcPr>
            <w:tcW w:w="1496" w:type="dxa"/>
            <w:vAlign w:val="bottom"/>
          </w:tcPr>
          <w:p w14:paraId="4E3EAAEA" w14:textId="39653E9F" w:rsidR="001B7ABF" w:rsidRPr="001B7ABF" w:rsidRDefault="001B7ABF" w:rsidP="001B7ABF">
            <w:pPr>
              <w:pStyle w:val="TableText"/>
              <w:jc w:val="center"/>
              <w:rPr>
                <w:rFonts w:ascii="Calibri" w:hAnsi="Calibri" w:cs="Calibri"/>
                <w:szCs w:val="20"/>
              </w:rPr>
            </w:pPr>
            <w:r>
              <w:rPr>
                <w:rFonts w:ascii="Calibri" w:hAnsi="Calibri" w:cs="Calibri"/>
                <w:color w:val="000000"/>
                <w:szCs w:val="20"/>
              </w:rPr>
              <w:t>16,453</w:t>
            </w:r>
          </w:p>
        </w:tc>
        <w:tc>
          <w:tcPr>
            <w:tcW w:w="1147" w:type="dxa"/>
            <w:shd w:val="clear" w:color="auto" w:fill="F2F2F2" w:themeFill="background1" w:themeFillShade="F2"/>
            <w:vAlign w:val="bottom"/>
          </w:tcPr>
          <w:p w14:paraId="552FC38D" w14:textId="7C201D7E" w:rsidR="001B7ABF" w:rsidRPr="001B7ABF" w:rsidRDefault="001B7ABF" w:rsidP="001B7ABF">
            <w:pPr>
              <w:pStyle w:val="TableText"/>
              <w:jc w:val="center"/>
              <w:rPr>
                <w:rFonts w:ascii="Calibri" w:hAnsi="Calibri" w:cs="Calibri"/>
                <w:szCs w:val="20"/>
              </w:rPr>
            </w:pPr>
            <w:r>
              <w:rPr>
                <w:rFonts w:ascii="Calibri" w:hAnsi="Calibri" w:cs="Calibri"/>
                <w:color w:val="000000"/>
                <w:szCs w:val="20"/>
              </w:rPr>
              <w:t>9x</w:t>
            </w:r>
          </w:p>
        </w:tc>
        <w:tc>
          <w:tcPr>
            <w:tcW w:w="1191" w:type="dxa"/>
            <w:vAlign w:val="bottom"/>
          </w:tcPr>
          <w:p w14:paraId="246DE253" w14:textId="771872C4" w:rsidR="001B7ABF" w:rsidRPr="001B7ABF" w:rsidRDefault="001B7ABF" w:rsidP="001B7ABF">
            <w:pPr>
              <w:pStyle w:val="TableText"/>
              <w:jc w:val="center"/>
              <w:rPr>
                <w:rFonts w:ascii="Calibri" w:hAnsi="Calibri" w:cs="Calibri"/>
                <w:szCs w:val="20"/>
              </w:rPr>
            </w:pPr>
            <w:r>
              <w:rPr>
                <w:rFonts w:ascii="Calibri" w:hAnsi="Calibri" w:cs="Calibri"/>
                <w:color w:val="000000"/>
                <w:szCs w:val="20"/>
              </w:rPr>
              <w:t>10.9%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bottom"/>
          </w:tcPr>
          <w:p w14:paraId="2690456C" w14:textId="7FF7BD1D" w:rsidR="001B7ABF" w:rsidRPr="001B7ABF" w:rsidRDefault="001B7ABF" w:rsidP="001B7ABF">
            <w:pPr>
              <w:pStyle w:val="TableText"/>
              <w:jc w:val="center"/>
              <w:rPr>
                <w:rFonts w:ascii="Calibri" w:hAnsi="Calibri" w:cs="Calibri"/>
                <w:szCs w:val="20"/>
              </w:rPr>
            </w:pPr>
            <w:r>
              <w:rPr>
                <w:rFonts w:ascii="Calibri" w:hAnsi="Calibri" w:cs="Calibri"/>
                <w:color w:val="000000"/>
                <w:szCs w:val="20"/>
              </w:rPr>
              <w:t>0.84</w:t>
            </w:r>
          </w:p>
        </w:tc>
      </w:tr>
      <w:tr w:rsidR="001B7ABF" w:rsidRPr="001B7ABF" w14:paraId="67CB83A5" w14:textId="77777777" w:rsidTr="00B6351F">
        <w:trPr>
          <w:trHeight w:val="247"/>
        </w:trPr>
        <w:tc>
          <w:tcPr>
            <w:tcW w:w="2078" w:type="dxa"/>
            <w:tcBorders>
              <w:bottom w:val="single" w:sz="4" w:space="0" w:color="auto"/>
            </w:tcBorders>
            <w:vAlign w:val="bottom"/>
          </w:tcPr>
          <w:p w14:paraId="1D159788" w14:textId="3B478EBE" w:rsidR="001B7ABF" w:rsidRPr="001B7ABF" w:rsidRDefault="001B7ABF" w:rsidP="001B7ABF">
            <w:pPr>
              <w:pStyle w:val="TableHeader"/>
              <w:ind w:left="273"/>
              <w:rPr>
                <w:rFonts w:ascii="Calibri" w:hAnsi="Calibri" w:cs="Calibri"/>
                <w:b w:val="0"/>
                <w:bCs w:val="0"/>
                <w:szCs w:val="20"/>
              </w:rPr>
            </w:pPr>
            <w:r w:rsidRPr="001B7ABF">
              <w:rPr>
                <w:rFonts w:ascii="Calibri" w:hAnsi="Calibri" w:cs="Calibri"/>
                <w:b w:val="0"/>
                <w:bCs w:val="0"/>
                <w:color w:val="000000"/>
                <w:szCs w:val="20"/>
              </w:rPr>
              <w:t>HSBC</w:t>
            </w:r>
          </w:p>
        </w:tc>
        <w:tc>
          <w:tcPr>
            <w:tcW w:w="1326" w:type="dxa"/>
            <w:tcBorders>
              <w:bottom w:val="single" w:sz="4" w:space="0" w:color="auto"/>
            </w:tcBorders>
            <w:vAlign w:val="bottom"/>
          </w:tcPr>
          <w:p w14:paraId="60630217" w14:textId="5E1F01BC" w:rsidR="001B7ABF" w:rsidRPr="001B7ABF" w:rsidRDefault="001B7ABF" w:rsidP="001B7ABF">
            <w:pPr>
              <w:pStyle w:val="TableText"/>
              <w:jc w:val="center"/>
              <w:rPr>
                <w:rFonts w:ascii="Calibri" w:hAnsi="Calibri" w:cs="Calibri"/>
                <w:szCs w:val="20"/>
              </w:rPr>
            </w:pPr>
            <w:r>
              <w:rPr>
                <w:rFonts w:ascii="Calibri" w:hAnsi="Calibri" w:cs="Calibri"/>
                <w:color w:val="000000"/>
                <w:szCs w:val="20"/>
              </w:rPr>
              <w:t>118,891</w:t>
            </w:r>
          </w:p>
        </w:tc>
        <w:tc>
          <w:tcPr>
            <w:tcW w:w="1496" w:type="dxa"/>
            <w:tcBorders>
              <w:bottom w:val="single" w:sz="4" w:space="0" w:color="auto"/>
            </w:tcBorders>
            <w:vAlign w:val="bottom"/>
          </w:tcPr>
          <w:p w14:paraId="51540359" w14:textId="66928168" w:rsidR="001B7ABF" w:rsidRPr="001B7ABF" w:rsidRDefault="001B7ABF" w:rsidP="001B7ABF">
            <w:pPr>
              <w:pStyle w:val="TableText"/>
              <w:jc w:val="center"/>
              <w:rPr>
                <w:rFonts w:ascii="Calibri" w:hAnsi="Calibri" w:cs="Calibri"/>
                <w:szCs w:val="20"/>
              </w:rPr>
            </w:pPr>
            <w:r>
              <w:rPr>
                <w:rFonts w:ascii="Calibri" w:hAnsi="Calibri" w:cs="Calibri"/>
                <w:color w:val="000000"/>
                <w:szCs w:val="20"/>
              </w:rPr>
              <w:t>7,322</w:t>
            </w:r>
          </w:p>
        </w:tc>
        <w:tc>
          <w:tcPr>
            <w:tcW w:w="1147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1F1142C1" w14:textId="1D7B5324" w:rsidR="001B7ABF" w:rsidRPr="001B7ABF" w:rsidRDefault="001B7ABF" w:rsidP="001B7ABF">
            <w:pPr>
              <w:pStyle w:val="TableText"/>
              <w:jc w:val="center"/>
              <w:rPr>
                <w:rFonts w:ascii="Calibri" w:hAnsi="Calibri" w:cs="Calibri"/>
                <w:szCs w:val="20"/>
              </w:rPr>
            </w:pPr>
            <w:r>
              <w:rPr>
                <w:rFonts w:ascii="Calibri" w:hAnsi="Calibri" w:cs="Calibri"/>
                <w:color w:val="000000"/>
                <w:szCs w:val="20"/>
              </w:rPr>
              <w:t>16x</w:t>
            </w:r>
          </w:p>
        </w:tc>
        <w:tc>
          <w:tcPr>
            <w:tcW w:w="1191" w:type="dxa"/>
            <w:tcBorders>
              <w:bottom w:val="single" w:sz="4" w:space="0" w:color="auto"/>
            </w:tcBorders>
            <w:vAlign w:val="bottom"/>
          </w:tcPr>
          <w:p w14:paraId="743A9C49" w14:textId="1F31562F" w:rsidR="001B7ABF" w:rsidRPr="001B7ABF" w:rsidRDefault="001B7ABF" w:rsidP="001B7ABF">
            <w:pPr>
              <w:pStyle w:val="TableText"/>
              <w:jc w:val="center"/>
              <w:rPr>
                <w:rFonts w:ascii="Calibri" w:hAnsi="Calibri" w:cs="Calibri"/>
                <w:szCs w:val="20"/>
              </w:rPr>
            </w:pPr>
            <w:r>
              <w:rPr>
                <w:rFonts w:ascii="Calibri" w:hAnsi="Calibri" w:cs="Calibri"/>
                <w:color w:val="000000"/>
                <w:szCs w:val="20"/>
              </w:rPr>
              <w:t>6.5%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078A82E0" w14:textId="42C41534" w:rsidR="001B7ABF" w:rsidRPr="001B7ABF" w:rsidRDefault="001B7ABF" w:rsidP="001B7ABF">
            <w:pPr>
              <w:pStyle w:val="TableText"/>
              <w:jc w:val="center"/>
              <w:rPr>
                <w:rFonts w:ascii="Calibri" w:hAnsi="Calibri" w:cs="Calibri"/>
                <w:szCs w:val="20"/>
              </w:rPr>
            </w:pPr>
            <w:r>
              <w:rPr>
                <w:rFonts w:ascii="Calibri" w:hAnsi="Calibri" w:cs="Calibri"/>
                <w:color w:val="000000"/>
                <w:szCs w:val="20"/>
              </w:rPr>
              <w:t>2.52</w:t>
            </w:r>
          </w:p>
        </w:tc>
      </w:tr>
      <w:tr w:rsidR="001B7ABF" w:rsidRPr="001B7ABF" w14:paraId="57410106" w14:textId="77777777" w:rsidTr="00B6351F">
        <w:trPr>
          <w:trHeight w:val="247"/>
        </w:trPr>
        <w:tc>
          <w:tcPr>
            <w:tcW w:w="2078" w:type="dxa"/>
            <w:tcBorders>
              <w:top w:val="single" w:sz="4" w:space="0" w:color="auto"/>
            </w:tcBorders>
          </w:tcPr>
          <w:p w14:paraId="5AE9D48C" w14:textId="5F05209A" w:rsidR="001B7ABF" w:rsidRPr="001B7ABF" w:rsidRDefault="001B7ABF" w:rsidP="001B7ABF">
            <w:pPr>
              <w:pStyle w:val="TableHeader"/>
              <w:rPr>
                <w:rFonts w:ascii="Calibri" w:hAnsi="Calibri" w:cs="Calibri"/>
                <w:szCs w:val="20"/>
              </w:rPr>
            </w:pPr>
            <w:r w:rsidRPr="001B7ABF">
              <w:rPr>
                <w:rFonts w:ascii="Calibri" w:hAnsi="Calibri" w:cs="Calibri"/>
                <w:szCs w:val="20"/>
              </w:rPr>
              <w:t>Fintech</w:t>
            </w:r>
          </w:p>
        </w:tc>
        <w:tc>
          <w:tcPr>
            <w:tcW w:w="1326" w:type="dxa"/>
            <w:tcBorders>
              <w:top w:val="single" w:sz="4" w:space="0" w:color="auto"/>
            </w:tcBorders>
          </w:tcPr>
          <w:p w14:paraId="578BD540" w14:textId="77777777" w:rsidR="001B7ABF" w:rsidRPr="001B7ABF" w:rsidRDefault="001B7ABF" w:rsidP="00A30699">
            <w:pPr>
              <w:pStyle w:val="TableText"/>
              <w:jc w:val="center"/>
              <w:rPr>
                <w:rFonts w:ascii="Calibri" w:hAnsi="Calibri" w:cs="Calibri"/>
                <w:szCs w:val="20"/>
              </w:rPr>
            </w:pPr>
          </w:p>
        </w:tc>
        <w:tc>
          <w:tcPr>
            <w:tcW w:w="1496" w:type="dxa"/>
            <w:tcBorders>
              <w:top w:val="single" w:sz="4" w:space="0" w:color="auto"/>
            </w:tcBorders>
          </w:tcPr>
          <w:p w14:paraId="2A80E2A6" w14:textId="77777777" w:rsidR="001B7ABF" w:rsidRPr="001B7ABF" w:rsidRDefault="001B7ABF" w:rsidP="00A30699">
            <w:pPr>
              <w:pStyle w:val="TableText"/>
              <w:jc w:val="center"/>
              <w:rPr>
                <w:rFonts w:ascii="Calibri" w:hAnsi="Calibri" w:cs="Calibri"/>
                <w:szCs w:val="20"/>
              </w:rPr>
            </w:pPr>
          </w:p>
        </w:tc>
        <w:tc>
          <w:tcPr>
            <w:tcW w:w="1147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2D83D173" w14:textId="77777777" w:rsidR="001B7ABF" w:rsidRPr="001B7ABF" w:rsidRDefault="001B7ABF" w:rsidP="00A30699">
            <w:pPr>
              <w:pStyle w:val="TableText"/>
              <w:jc w:val="center"/>
              <w:rPr>
                <w:rFonts w:ascii="Calibri" w:hAnsi="Calibri" w:cs="Calibri"/>
                <w:szCs w:val="20"/>
              </w:rPr>
            </w:pPr>
          </w:p>
        </w:tc>
        <w:tc>
          <w:tcPr>
            <w:tcW w:w="1191" w:type="dxa"/>
            <w:tcBorders>
              <w:top w:val="single" w:sz="4" w:space="0" w:color="auto"/>
            </w:tcBorders>
          </w:tcPr>
          <w:p w14:paraId="3506E5C5" w14:textId="77777777" w:rsidR="001B7ABF" w:rsidRPr="001B7ABF" w:rsidRDefault="001B7ABF" w:rsidP="00A30699">
            <w:pPr>
              <w:pStyle w:val="TableText"/>
              <w:jc w:val="center"/>
              <w:rPr>
                <w:rFonts w:ascii="Calibri" w:hAnsi="Calibri" w:cs="Calibri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64A98ADC" w14:textId="77777777" w:rsidR="001B7ABF" w:rsidRPr="001B7ABF" w:rsidRDefault="001B7ABF" w:rsidP="00A30699">
            <w:pPr>
              <w:pStyle w:val="TableText"/>
              <w:jc w:val="center"/>
              <w:rPr>
                <w:rFonts w:ascii="Calibri" w:hAnsi="Calibri" w:cs="Calibri"/>
                <w:szCs w:val="20"/>
              </w:rPr>
            </w:pPr>
          </w:p>
        </w:tc>
      </w:tr>
      <w:tr w:rsidR="001B7ABF" w:rsidRPr="001B7ABF" w14:paraId="5EB4E170" w14:textId="328A1105" w:rsidTr="00B6351F">
        <w:trPr>
          <w:trHeight w:val="247"/>
        </w:trPr>
        <w:tc>
          <w:tcPr>
            <w:tcW w:w="2078" w:type="dxa"/>
            <w:vAlign w:val="bottom"/>
          </w:tcPr>
          <w:p w14:paraId="232065E2" w14:textId="08642794" w:rsidR="001B7ABF" w:rsidRPr="001B7ABF" w:rsidRDefault="001B7ABF" w:rsidP="001B7ABF">
            <w:pPr>
              <w:pStyle w:val="TableHeader"/>
              <w:ind w:left="273"/>
              <w:rPr>
                <w:rFonts w:ascii="Calibri" w:hAnsi="Calibri" w:cs="Calibri"/>
                <w:b w:val="0"/>
                <w:bCs w:val="0"/>
                <w:szCs w:val="20"/>
              </w:rPr>
            </w:pPr>
            <w:r w:rsidRPr="001B7ABF">
              <w:rPr>
                <w:rFonts w:ascii="Calibri" w:hAnsi="Calibri" w:cs="Calibri"/>
                <w:b w:val="0"/>
                <w:bCs w:val="0"/>
                <w:color w:val="000000"/>
                <w:szCs w:val="20"/>
              </w:rPr>
              <w:t>Visa</w:t>
            </w:r>
          </w:p>
        </w:tc>
        <w:tc>
          <w:tcPr>
            <w:tcW w:w="1326" w:type="dxa"/>
            <w:vAlign w:val="bottom"/>
          </w:tcPr>
          <w:p w14:paraId="2CF16499" w14:textId="634CF0D1" w:rsidR="001B7ABF" w:rsidRPr="001B7ABF" w:rsidRDefault="001B7ABF" w:rsidP="001B7ABF">
            <w:pPr>
              <w:pStyle w:val="TableText"/>
              <w:jc w:val="center"/>
              <w:rPr>
                <w:rFonts w:ascii="Calibri" w:hAnsi="Calibri" w:cs="Calibri"/>
                <w:szCs w:val="20"/>
              </w:rPr>
            </w:pPr>
            <w:r>
              <w:rPr>
                <w:rFonts w:ascii="Calibri" w:hAnsi="Calibri" w:cs="Calibri"/>
                <w:color w:val="000000"/>
                <w:szCs w:val="20"/>
              </w:rPr>
              <w:t>357,824</w:t>
            </w:r>
          </w:p>
        </w:tc>
        <w:tc>
          <w:tcPr>
            <w:tcW w:w="1496" w:type="dxa"/>
            <w:vAlign w:val="bottom"/>
          </w:tcPr>
          <w:p w14:paraId="43ACFEB9" w14:textId="5D97BB38" w:rsidR="001B7ABF" w:rsidRPr="001B7ABF" w:rsidRDefault="001B7ABF" w:rsidP="001B7ABF">
            <w:pPr>
              <w:pStyle w:val="TableText"/>
              <w:jc w:val="center"/>
              <w:rPr>
                <w:rFonts w:ascii="Calibri" w:hAnsi="Calibri" w:cs="Calibri"/>
                <w:szCs w:val="20"/>
              </w:rPr>
            </w:pPr>
            <w:r>
              <w:rPr>
                <w:rFonts w:ascii="Calibri" w:hAnsi="Calibri" w:cs="Calibri"/>
                <w:color w:val="000000"/>
                <w:szCs w:val="20"/>
              </w:rPr>
              <w:t>10,662</w:t>
            </w:r>
          </w:p>
        </w:tc>
        <w:tc>
          <w:tcPr>
            <w:tcW w:w="1147" w:type="dxa"/>
            <w:shd w:val="clear" w:color="auto" w:fill="F2F2F2" w:themeFill="background1" w:themeFillShade="F2"/>
            <w:vAlign w:val="bottom"/>
          </w:tcPr>
          <w:p w14:paraId="552DF443" w14:textId="1FE26DBB" w:rsidR="001B7ABF" w:rsidRPr="001B7ABF" w:rsidRDefault="001B7ABF" w:rsidP="001B7ABF">
            <w:pPr>
              <w:pStyle w:val="TableText"/>
              <w:jc w:val="center"/>
              <w:rPr>
                <w:rFonts w:ascii="Calibri" w:hAnsi="Calibri" w:cs="Calibri"/>
                <w:szCs w:val="20"/>
              </w:rPr>
            </w:pPr>
            <w:r>
              <w:rPr>
                <w:rFonts w:ascii="Calibri" w:hAnsi="Calibri" w:cs="Calibri"/>
                <w:color w:val="000000"/>
                <w:szCs w:val="20"/>
              </w:rPr>
              <w:t>34x</w:t>
            </w:r>
          </w:p>
        </w:tc>
        <w:tc>
          <w:tcPr>
            <w:tcW w:w="1191" w:type="dxa"/>
            <w:vAlign w:val="bottom"/>
          </w:tcPr>
          <w:p w14:paraId="460A19BB" w14:textId="0C814218" w:rsidR="001B7ABF" w:rsidRPr="001B7ABF" w:rsidRDefault="001B7ABF" w:rsidP="001B7ABF">
            <w:pPr>
              <w:pStyle w:val="TableText"/>
              <w:jc w:val="center"/>
              <w:rPr>
                <w:rFonts w:ascii="Calibri" w:hAnsi="Calibri" w:cs="Calibri"/>
                <w:szCs w:val="20"/>
              </w:rPr>
            </w:pPr>
            <w:r>
              <w:rPr>
                <w:rFonts w:ascii="Calibri" w:hAnsi="Calibri" w:cs="Calibri"/>
                <w:color w:val="000000"/>
                <w:szCs w:val="20"/>
              </w:rPr>
              <w:t>17.5%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bottom"/>
          </w:tcPr>
          <w:p w14:paraId="75BBB7D1" w14:textId="582881B7" w:rsidR="001B7ABF" w:rsidRPr="001B7ABF" w:rsidRDefault="001B7ABF" w:rsidP="001B7ABF">
            <w:pPr>
              <w:pStyle w:val="TableText"/>
              <w:jc w:val="center"/>
              <w:rPr>
                <w:rFonts w:ascii="Calibri" w:hAnsi="Calibri" w:cs="Calibri"/>
                <w:szCs w:val="20"/>
              </w:rPr>
            </w:pPr>
            <w:r>
              <w:rPr>
                <w:rFonts w:ascii="Calibri" w:hAnsi="Calibri" w:cs="Calibri"/>
                <w:color w:val="000000"/>
                <w:szCs w:val="20"/>
              </w:rPr>
              <w:t>1.92</w:t>
            </w:r>
          </w:p>
        </w:tc>
      </w:tr>
      <w:tr w:rsidR="001B7ABF" w:rsidRPr="001B7ABF" w14:paraId="6BB25FA5" w14:textId="3D87C64F" w:rsidTr="00B6351F">
        <w:trPr>
          <w:trHeight w:val="247"/>
        </w:trPr>
        <w:tc>
          <w:tcPr>
            <w:tcW w:w="2078" w:type="dxa"/>
            <w:vAlign w:val="bottom"/>
          </w:tcPr>
          <w:p w14:paraId="07AEC247" w14:textId="42F4AAF3" w:rsidR="001B7ABF" w:rsidRPr="001B7ABF" w:rsidRDefault="001B7ABF" w:rsidP="001B7ABF">
            <w:pPr>
              <w:pStyle w:val="TableHeader"/>
              <w:ind w:left="273"/>
              <w:rPr>
                <w:rFonts w:ascii="Calibri" w:hAnsi="Calibri" w:cs="Calibri"/>
                <w:b w:val="0"/>
                <w:bCs w:val="0"/>
                <w:szCs w:val="20"/>
              </w:rPr>
            </w:pPr>
            <w:r w:rsidRPr="001B7ABF">
              <w:rPr>
                <w:rFonts w:ascii="Calibri" w:hAnsi="Calibri" w:cs="Calibri"/>
                <w:b w:val="0"/>
                <w:bCs w:val="0"/>
                <w:color w:val="000000"/>
                <w:szCs w:val="20"/>
              </w:rPr>
              <w:t>Mastercard</w:t>
            </w:r>
          </w:p>
        </w:tc>
        <w:tc>
          <w:tcPr>
            <w:tcW w:w="1326" w:type="dxa"/>
            <w:vAlign w:val="bottom"/>
          </w:tcPr>
          <w:p w14:paraId="565FD7B6" w14:textId="525F447E" w:rsidR="001B7ABF" w:rsidRPr="001B7ABF" w:rsidRDefault="001B7ABF" w:rsidP="001B7ABF">
            <w:pPr>
              <w:pStyle w:val="TableText"/>
              <w:jc w:val="center"/>
              <w:rPr>
                <w:rFonts w:ascii="Calibri" w:hAnsi="Calibri" w:cs="Calibri"/>
                <w:szCs w:val="20"/>
              </w:rPr>
            </w:pPr>
            <w:r>
              <w:rPr>
                <w:rFonts w:ascii="Calibri" w:hAnsi="Calibri" w:cs="Calibri"/>
                <w:color w:val="000000"/>
                <w:szCs w:val="20"/>
              </w:rPr>
              <w:t>349,965</w:t>
            </w:r>
          </w:p>
        </w:tc>
        <w:tc>
          <w:tcPr>
            <w:tcW w:w="1496" w:type="dxa"/>
            <w:vAlign w:val="bottom"/>
          </w:tcPr>
          <w:p w14:paraId="35E34A9E" w14:textId="6BA6D219" w:rsidR="001B7ABF" w:rsidRPr="001B7ABF" w:rsidRDefault="001B7ABF" w:rsidP="001B7ABF">
            <w:pPr>
              <w:pStyle w:val="TableText"/>
              <w:jc w:val="center"/>
              <w:rPr>
                <w:rFonts w:ascii="Calibri" w:hAnsi="Calibri" w:cs="Calibri"/>
                <w:szCs w:val="20"/>
              </w:rPr>
            </w:pPr>
            <w:r>
              <w:rPr>
                <w:rFonts w:ascii="Calibri" w:hAnsi="Calibri" w:cs="Calibri"/>
                <w:color w:val="000000"/>
                <w:szCs w:val="20"/>
              </w:rPr>
              <w:t>6,546</w:t>
            </w:r>
          </w:p>
        </w:tc>
        <w:tc>
          <w:tcPr>
            <w:tcW w:w="1147" w:type="dxa"/>
            <w:shd w:val="clear" w:color="auto" w:fill="F2F2F2" w:themeFill="background1" w:themeFillShade="F2"/>
            <w:vAlign w:val="bottom"/>
          </w:tcPr>
          <w:p w14:paraId="3183A93F" w14:textId="47EE19E4" w:rsidR="001B7ABF" w:rsidRPr="001B7ABF" w:rsidRDefault="001B7ABF" w:rsidP="001B7ABF">
            <w:pPr>
              <w:pStyle w:val="TableText"/>
              <w:jc w:val="center"/>
              <w:rPr>
                <w:rFonts w:ascii="Calibri" w:hAnsi="Calibri" w:cs="Calibri"/>
                <w:szCs w:val="20"/>
              </w:rPr>
            </w:pPr>
            <w:r>
              <w:rPr>
                <w:rFonts w:ascii="Calibri" w:hAnsi="Calibri" w:cs="Calibri"/>
                <w:color w:val="000000"/>
                <w:szCs w:val="20"/>
              </w:rPr>
              <w:t>53x</w:t>
            </w:r>
          </w:p>
        </w:tc>
        <w:tc>
          <w:tcPr>
            <w:tcW w:w="1191" w:type="dxa"/>
            <w:vAlign w:val="bottom"/>
          </w:tcPr>
          <w:p w14:paraId="23C51E80" w14:textId="5D289E96" w:rsidR="001B7ABF" w:rsidRPr="001B7ABF" w:rsidRDefault="001B7ABF" w:rsidP="001B7ABF">
            <w:pPr>
              <w:pStyle w:val="TableText"/>
              <w:jc w:val="center"/>
              <w:rPr>
                <w:rFonts w:ascii="Calibri" w:hAnsi="Calibri" w:cs="Calibri"/>
                <w:szCs w:val="20"/>
              </w:rPr>
            </w:pPr>
            <w:r>
              <w:rPr>
                <w:rFonts w:ascii="Calibri" w:hAnsi="Calibri" w:cs="Calibri"/>
                <w:color w:val="000000"/>
                <w:szCs w:val="20"/>
              </w:rPr>
              <w:t>14.9%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bottom"/>
          </w:tcPr>
          <w:p w14:paraId="1CCFA86E" w14:textId="3D46AEA2" w:rsidR="001B7ABF" w:rsidRPr="001B7ABF" w:rsidRDefault="001B7ABF" w:rsidP="001B7ABF">
            <w:pPr>
              <w:pStyle w:val="TableText"/>
              <w:jc w:val="center"/>
              <w:rPr>
                <w:rFonts w:ascii="Calibri" w:hAnsi="Calibri" w:cs="Calibri"/>
                <w:szCs w:val="20"/>
              </w:rPr>
            </w:pPr>
            <w:r>
              <w:rPr>
                <w:rFonts w:ascii="Calibri" w:hAnsi="Calibri" w:cs="Calibri"/>
                <w:color w:val="000000"/>
                <w:szCs w:val="20"/>
              </w:rPr>
              <w:t>3.60</w:t>
            </w:r>
          </w:p>
        </w:tc>
      </w:tr>
      <w:tr w:rsidR="001B7ABF" w:rsidRPr="001B7ABF" w14:paraId="2A82B224" w14:textId="657D54BB" w:rsidTr="00B6351F">
        <w:trPr>
          <w:trHeight w:val="247"/>
        </w:trPr>
        <w:tc>
          <w:tcPr>
            <w:tcW w:w="2078" w:type="dxa"/>
            <w:vAlign w:val="bottom"/>
          </w:tcPr>
          <w:p w14:paraId="5F94E90C" w14:textId="53297B69" w:rsidR="001B7ABF" w:rsidRPr="001B7ABF" w:rsidRDefault="001B7ABF" w:rsidP="001B7ABF">
            <w:pPr>
              <w:pStyle w:val="TableHeader"/>
              <w:ind w:left="273"/>
              <w:rPr>
                <w:rFonts w:ascii="Calibri" w:hAnsi="Calibri" w:cs="Calibri"/>
                <w:b w:val="0"/>
                <w:bCs w:val="0"/>
                <w:szCs w:val="20"/>
              </w:rPr>
            </w:pPr>
            <w:r w:rsidRPr="001B7ABF">
              <w:rPr>
                <w:rFonts w:ascii="Calibri" w:hAnsi="Calibri" w:cs="Calibri"/>
                <w:b w:val="0"/>
                <w:bCs w:val="0"/>
                <w:color w:val="000000"/>
                <w:szCs w:val="20"/>
              </w:rPr>
              <w:t>PayPal</w:t>
            </w:r>
          </w:p>
        </w:tc>
        <w:tc>
          <w:tcPr>
            <w:tcW w:w="1326" w:type="dxa"/>
            <w:vAlign w:val="bottom"/>
          </w:tcPr>
          <w:p w14:paraId="6EBD5ADB" w14:textId="149B3588" w:rsidR="001B7ABF" w:rsidRPr="001B7ABF" w:rsidRDefault="001B7ABF" w:rsidP="001B7ABF">
            <w:pPr>
              <w:pStyle w:val="TableText"/>
              <w:jc w:val="center"/>
              <w:rPr>
                <w:rFonts w:ascii="Calibri" w:hAnsi="Calibri" w:cs="Calibri"/>
                <w:szCs w:val="20"/>
              </w:rPr>
            </w:pPr>
            <w:r>
              <w:rPr>
                <w:rFonts w:ascii="Calibri" w:hAnsi="Calibri" w:cs="Calibri"/>
                <w:color w:val="000000"/>
                <w:szCs w:val="20"/>
              </w:rPr>
              <w:t>284,123</w:t>
            </w:r>
          </w:p>
        </w:tc>
        <w:tc>
          <w:tcPr>
            <w:tcW w:w="1496" w:type="dxa"/>
            <w:vAlign w:val="bottom"/>
          </w:tcPr>
          <w:p w14:paraId="71537A2B" w14:textId="2F4DC395" w:rsidR="001B7ABF" w:rsidRPr="001B7ABF" w:rsidRDefault="001B7ABF" w:rsidP="001B7ABF">
            <w:pPr>
              <w:pStyle w:val="TableText"/>
              <w:jc w:val="center"/>
              <w:rPr>
                <w:rFonts w:ascii="Calibri" w:hAnsi="Calibri" w:cs="Calibri"/>
                <w:szCs w:val="20"/>
              </w:rPr>
            </w:pPr>
            <w:r>
              <w:rPr>
                <w:rFonts w:ascii="Calibri" w:hAnsi="Calibri" w:cs="Calibri"/>
                <w:color w:val="000000"/>
                <w:szCs w:val="20"/>
              </w:rPr>
              <w:t>5,215</w:t>
            </w:r>
          </w:p>
        </w:tc>
        <w:tc>
          <w:tcPr>
            <w:tcW w:w="1147" w:type="dxa"/>
            <w:shd w:val="clear" w:color="auto" w:fill="F2F2F2" w:themeFill="background1" w:themeFillShade="F2"/>
            <w:vAlign w:val="bottom"/>
          </w:tcPr>
          <w:p w14:paraId="6C738377" w14:textId="39DA6DB2" w:rsidR="001B7ABF" w:rsidRPr="001B7ABF" w:rsidRDefault="001B7ABF" w:rsidP="001B7ABF">
            <w:pPr>
              <w:pStyle w:val="TableText"/>
              <w:jc w:val="center"/>
              <w:rPr>
                <w:rFonts w:ascii="Calibri" w:hAnsi="Calibri" w:cs="Calibri"/>
                <w:szCs w:val="20"/>
              </w:rPr>
            </w:pPr>
            <w:r>
              <w:rPr>
                <w:rFonts w:ascii="Calibri" w:hAnsi="Calibri" w:cs="Calibri"/>
                <w:color w:val="000000"/>
                <w:szCs w:val="20"/>
              </w:rPr>
              <w:t>54x</w:t>
            </w:r>
          </w:p>
        </w:tc>
        <w:tc>
          <w:tcPr>
            <w:tcW w:w="1191" w:type="dxa"/>
            <w:vAlign w:val="bottom"/>
          </w:tcPr>
          <w:p w14:paraId="32733856" w14:textId="59E517B0" w:rsidR="001B7ABF" w:rsidRPr="001B7ABF" w:rsidRDefault="001B7ABF" w:rsidP="001B7ABF">
            <w:pPr>
              <w:pStyle w:val="TableText"/>
              <w:jc w:val="center"/>
              <w:rPr>
                <w:rFonts w:ascii="Calibri" w:hAnsi="Calibri" w:cs="Calibri"/>
                <w:szCs w:val="20"/>
              </w:rPr>
            </w:pPr>
            <w:r>
              <w:rPr>
                <w:rFonts w:ascii="Calibri" w:hAnsi="Calibri" w:cs="Calibri"/>
                <w:color w:val="000000"/>
                <w:szCs w:val="20"/>
              </w:rPr>
              <w:t>23.4%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bottom"/>
          </w:tcPr>
          <w:p w14:paraId="142882CC" w14:textId="2BABDD1A" w:rsidR="001B7ABF" w:rsidRPr="001B7ABF" w:rsidRDefault="001B7ABF" w:rsidP="001B7ABF">
            <w:pPr>
              <w:pStyle w:val="TableText"/>
              <w:jc w:val="center"/>
              <w:rPr>
                <w:rFonts w:ascii="Calibri" w:hAnsi="Calibri" w:cs="Calibri"/>
                <w:szCs w:val="20"/>
              </w:rPr>
            </w:pPr>
            <w:r>
              <w:rPr>
                <w:rFonts w:ascii="Calibri" w:hAnsi="Calibri" w:cs="Calibri"/>
                <w:color w:val="000000"/>
                <w:szCs w:val="20"/>
              </w:rPr>
              <w:t>2.32</w:t>
            </w:r>
          </w:p>
        </w:tc>
      </w:tr>
      <w:tr w:rsidR="001B7ABF" w:rsidRPr="001B7ABF" w14:paraId="632B8ED2" w14:textId="712E7F0F" w:rsidTr="00B6351F">
        <w:trPr>
          <w:trHeight w:val="247"/>
        </w:trPr>
        <w:tc>
          <w:tcPr>
            <w:tcW w:w="2078" w:type="dxa"/>
            <w:tcBorders>
              <w:bottom w:val="single" w:sz="8" w:space="0" w:color="auto"/>
            </w:tcBorders>
            <w:vAlign w:val="bottom"/>
          </w:tcPr>
          <w:p w14:paraId="5C39648C" w14:textId="62BFECF8" w:rsidR="001B7ABF" w:rsidRPr="001B7ABF" w:rsidRDefault="001B7ABF" w:rsidP="001B7ABF">
            <w:pPr>
              <w:pStyle w:val="TableHeader"/>
              <w:ind w:left="273"/>
              <w:rPr>
                <w:rFonts w:ascii="Calibri" w:hAnsi="Calibri" w:cs="Calibri"/>
                <w:b w:val="0"/>
                <w:bCs w:val="0"/>
                <w:szCs w:val="20"/>
              </w:rPr>
            </w:pPr>
            <w:r w:rsidRPr="001B7ABF">
              <w:rPr>
                <w:rFonts w:ascii="Calibri" w:hAnsi="Calibri" w:cs="Calibri"/>
                <w:b w:val="0"/>
                <w:bCs w:val="0"/>
                <w:color w:val="000000"/>
                <w:szCs w:val="20"/>
              </w:rPr>
              <w:t>Square</w:t>
            </w:r>
          </w:p>
        </w:tc>
        <w:tc>
          <w:tcPr>
            <w:tcW w:w="1326" w:type="dxa"/>
            <w:tcBorders>
              <w:bottom w:val="single" w:sz="8" w:space="0" w:color="auto"/>
            </w:tcBorders>
            <w:vAlign w:val="bottom"/>
          </w:tcPr>
          <w:p w14:paraId="20D3270D" w14:textId="7B6CEC84" w:rsidR="001B7ABF" w:rsidRPr="001B7ABF" w:rsidRDefault="001B7ABF" w:rsidP="001B7ABF">
            <w:pPr>
              <w:pStyle w:val="TableText"/>
              <w:jc w:val="center"/>
              <w:rPr>
                <w:rFonts w:ascii="Calibri" w:hAnsi="Calibri" w:cs="Calibri"/>
                <w:b/>
                <w:bCs/>
                <w:szCs w:val="20"/>
              </w:rPr>
            </w:pPr>
            <w:r>
              <w:rPr>
                <w:rFonts w:ascii="Calibri" w:hAnsi="Calibri" w:cs="Calibri"/>
                <w:color w:val="000000"/>
                <w:szCs w:val="20"/>
              </w:rPr>
              <w:t>89,004</w:t>
            </w:r>
          </w:p>
        </w:tc>
        <w:tc>
          <w:tcPr>
            <w:tcW w:w="1496" w:type="dxa"/>
            <w:tcBorders>
              <w:bottom w:val="single" w:sz="8" w:space="0" w:color="auto"/>
            </w:tcBorders>
            <w:vAlign w:val="bottom"/>
          </w:tcPr>
          <w:p w14:paraId="5F8DEF8B" w14:textId="39F9C974" w:rsidR="001B7ABF" w:rsidRPr="001B7ABF" w:rsidRDefault="001B7ABF" w:rsidP="001B7ABF">
            <w:pPr>
              <w:pStyle w:val="TableText"/>
              <w:jc w:val="center"/>
              <w:rPr>
                <w:rFonts w:ascii="Calibri" w:hAnsi="Calibri" w:cs="Calibri"/>
                <w:b/>
                <w:bCs/>
                <w:szCs w:val="20"/>
              </w:rPr>
            </w:pPr>
            <w:r>
              <w:rPr>
                <w:rFonts w:ascii="Calibri" w:hAnsi="Calibri" w:cs="Calibri"/>
                <w:color w:val="000000"/>
                <w:szCs w:val="20"/>
              </w:rPr>
              <w:t>358</w:t>
            </w:r>
          </w:p>
        </w:tc>
        <w:tc>
          <w:tcPr>
            <w:tcW w:w="1147" w:type="dxa"/>
            <w:tcBorders>
              <w:bottom w:val="single" w:sz="8" w:space="0" w:color="auto"/>
            </w:tcBorders>
            <w:shd w:val="clear" w:color="auto" w:fill="F2F2F2" w:themeFill="background1" w:themeFillShade="F2"/>
            <w:vAlign w:val="bottom"/>
          </w:tcPr>
          <w:p w14:paraId="3091DB87" w14:textId="5462F229" w:rsidR="001B7ABF" w:rsidRPr="001B7ABF" w:rsidRDefault="001B7ABF" w:rsidP="001B7ABF">
            <w:pPr>
              <w:pStyle w:val="TableText"/>
              <w:jc w:val="center"/>
              <w:rPr>
                <w:rFonts w:ascii="Calibri" w:hAnsi="Calibri" w:cs="Calibri"/>
                <w:b/>
                <w:bCs/>
                <w:szCs w:val="20"/>
              </w:rPr>
            </w:pPr>
            <w:r>
              <w:rPr>
                <w:rFonts w:ascii="Calibri" w:hAnsi="Calibri" w:cs="Calibri"/>
                <w:color w:val="000000"/>
                <w:szCs w:val="20"/>
              </w:rPr>
              <w:t>249x</w:t>
            </w:r>
          </w:p>
        </w:tc>
        <w:tc>
          <w:tcPr>
            <w:tcW w:w="1191" w:type="dxa"/>
            <w:tcBorders>
              <w:bottom w:val="single" w:sz="8" w:space="0" w:color="auto"/>
            </w:tcBorders>
            <w:vAlign w:val="bottom"/>
          </w:tcPr>
          <w:p w14:paraId="36FF3E11" w14:textId="20EC1126" w:rsidR="001B7ABF" w:rsidRPr="001B7ABF" w:rsidRDefault="001B7ABF" w:rsidP="001B7ABF">
            <w:pPr>
              <w:pStyle w:val="TableText"/>
              <w:jc w:val="center"/>
              <w:rPr>
                <w:rFonts w:ascii="Calibri" w:hAnsi="Calibri" w:cs="Calibri"/>
                <w:b/>
                <w:bCs/>
                <w:szCs w:val="20"/>
              </w:rPr>
            </w:pPr>
            <w:r>
              <w:rPr>
                <w:rFonts w:ascii="Calibri" w:hAnsi="Calibri" w:cs="Calibri"/>
                <w:color w:val="000000"/>
                <w:szCs w:val="20"/>
              </w:rPr>
              <w:t>56.8%</w:t>
            </w:r>
          </w:p>
        </w:tc>
        <w:tc>
          <w:tcPr>
            <w:tcW w:w="1134" w:type="dxa"/>
            <w:tcBorders>
              <w:bottom w:val="single" w:sz="8" w:space="0" w:color="auto"/>
            </w:tcBorders>
            <w:shd w:val="clear" w:color="auto" w:fill="F2F2F2" w:themeFill="background1" w:themeFillShade="F2"/>
            <w:vAlign w:val="bottom"/>
          </w:tcPr>
          <w:p w14:paraId="1FCD5012" w14:textId="00A9F7CB" w:rsidR="001B7ABF" w:rsidRPr="001B7ABF" w:rsidRDefault="001B7ABF" w:rsidP="001B7ABF">
            <w:pPr>
              <w:pStyle w:val="TableText"/>
              <w:jc w:val="center"/>
              <w:rPr>
                <w:rFonts w:ascii="Calibri" w:hAnsi="Calibri" w:cs="Calibri"/>
                <w:b/>
                <w:bCs/>
                <w:szCs w:val="20"/>
              </w:rPr>
            </w:pPr>
            <w:r>
              <w:rPr>
                <w:rFonts w:ascii="Calibri" w:hAnsi="Calibri" w:cs="Calibri"/>
                <w:color w:val="000000"/>
                <w:szCs w:val="20"/>
              </w:rPr>
              <w:t>4.38</w:t>
            </w:r>
          </w:p>
        </w:tc>
      </w:tr>
    </w:tbl>
    <w:p w14:paraId="0DDA9544" w14:textId="1E69FFE4" w:rsidR="00556CAA" w:rsidRDefault="00556CAA" w:rsidP="003D5F30">
      <w:pPr>
        <w:pStyle w:val="TableNote"/>
      </w:pPr>
      <w:r>
        <w:t>Copyright © 2021 Open Source Finance.</w:t>
      </w:r>
    </w:p>
    <w:p w14:paraId="1409575B" w14:textId="542C0B9B" w:rsidR="00331694" w:rsidRDefault="003D5F30" w:rsidP="001B7ABF">
      <w:pPr>
        <w:pStyle w:val="TableNote"/>
      </w:pPr>
      <w:r w:rsidRPr="00C6278D">
        <w:t>Source</w:t>
      </w:r>
      <w:r w:rsidR="000D147E">
        <w:t>s</w:t>
      </w:r>
      <w:r w:rsidRPr="00C6278D">
        <w:t xml:space="preserve">: </w:t>
      </w:r>
      <w:r w:rsidRPr="00C6278D">
        <w:tab/>
      </w:r>
      <w:r w:rsidR="001B7ABF">
        <w:t xml:space="preserve">Yahoo Finance; The Block; Ycharts.com; CoinMarketCap; </w:t>
      </w:r>
      <w:r w:rsidR="001B7ABF" w:rsidRPr="001B7ABF">
        <w:t>S&amp;P 500 Earnings and Estimate Report 20 May 2021.</w:t>
      </w:r>
    </w:p>
    <w:p w14:paraId="38C6262E" w14:textId="42DE0F04" w:rsidR="00B6351F" w:rsidRDefault="00B6351F" w:rsidP="001B7ABF">
      <w:pPr>
        <w:pStyle w:val="TableNote"/>
      </w:pPr>
      <w:r>
        <w:t>Note:</w:t>
      </w:r>
      <w:r>
        <w:tab/>
        <w:t xml:space="preserve">(1) </w:t>
      </w:r>
      <w:r w:rsidR="002D052E">
        <w:t xml:space="preserve">5-year annualised growth rate, calculated by taking half the current quarterly growth rate and assuming this will fall to 5% (annualised) over a five-year horizon. </w:t>
      </w:r>
      <w:r w:rsidR="00A50FF6">
        <w:t>The decline in g</w:t>
      </w:r>
      <w:r w:rsidR="002D052E">
        <w:t xml:space="preserve">rowth rate </w:t>
      </w:r>
      <w:r w:rsidR="00A50FF6">
        <w:t>is assumed to follow an exponential profile.</w:t>
      </w:r>
    </w:p>
    <w:p w14:paraId="4365B912" w14:textId="3079C114" w:rsidR="002D052E" w:rsidRDefault="002D052E" w:rsidP="001B7ABF">
      <w:pPr>
        <w:pStyle w:val="TableNote"/>
      </w:pPr>
    </w:p>
    <w:p w14:paraId="49F0F86D" w14:textId="3C775779" w:rsidR="002D052E" w:rsidRDefault="002D052E" w:rsidP="001B7ABF">
      <w:pPr>
        <w:pStyle w:val="TableNote"/>
      </w:pPr>
    </w:p>
    <w:p w14:paraId="496389AF" w14:textId="77777777" w:rsidR="002D052E" w:rsidRPr="002D052E" w:rsidRDefault="002D052E" w:rsidP="001B7ABF">
      <w:pPr>
        <w:pStyle w:val="TableNote"/>
        <w:rPr>
          <w:vertAlign w:val="subscript"/>
        </w:rPr>
      </w:pPr>
    </w:p>
    <w:sectPr w:rsidR="002D052E" w:rsidRPr="002D052E" w:rsidSect="00337FED">
      <w:headerReference w:type="default" r:id="rId8"/>
      <w:footerReference w:type="default" r:id="rId9"/>
      <w:pgSz w:w="11906" w:h="16838"/>
      <w:pgMar w:top="2552" w:right="1440" w:bottom="1701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6C6C69" w14:textId="77777777" w:rsidR="0016319A" w:rsidRDefault="0016319A" w:rsidP="00D812AF">
      <w:r>
        <w:separator/>
      </w:r>
    </w:p>
    <w:p w14:paraId="0487BBA9" w14:textId="77777777" w:rsidR="0016319A" w:rsidRDefault="0016319A" w:rsidP="00D812AF"/>
    <w:p w14:paraId="6636E8C1" w14:textId="77777777" w:rsidR="0016319A" w:rsidRDefault="0016319A" w:rsidP="00D812AF"/>
    <w:p w14:paraId="638C3450" w14:textId="77777777" w:rsidR="0016319A" w:rsidRDefault="0016319A" w:rsidP="00D812AF"/>
    <w:p w14:paraId="14BFD91A" w14:textId="77777777" w:rsidR="0016319A" w:rsidRDefault="0016319A" w:rsidP="00D812AF"/>
    <w:p w14:paraId="1EF86D79" w14:textId="77777777" w:rsidR="0016319A" w:rsidRDefault="0016319A" w:rsidP="00D812AF"/>
    <w:p w14:paraId="3B8C892F" w14:textId="77777777" w:rsidR="0016319A" w:rsidRDefault="0016319A" w:rsidP="00D812AF"/>
    <w:p w14:paraId="19779BD4" w14:textId="77777777" w:rsidR="0016319A" w:rsidRDefault="0016319A" w:rsidP="00D812AF"/>
    <w:p w14:paraId="1CA1DFFF" w14:textId="77777777" w:rsidR="0016319A" w:rsidRDefault="0016319A" w:rsidP="00D812AF"/>
    <w:p w14:paraId="091AF429" w14:textId="77777777" w:rsidR="0016319A" w:rsidRDefault="0016319A" w:rsidP="00D812AF"/>
    <w:p w14:paraId="6A15770C" w14:textId="77777777" w:rsidR="0016319A" w:rsidRDefault="0016319A" w:rsidP="00D812AF"/>
  </w:endnote>
  <w:endnote w:type="continuationSeparator" w:id="0">
    <w:p w14:paraId="0DDEF83B" w14:textId="77777777" w:rsidR="0016319A" w:rsidRDefault="0016319A" w:rsidP="00D812AF">
      <w:r>
        <w:continuationSeparator/>
      </w:r>
    </w:p>
    <w:p w14:paraId="3DE5A30F" w14:textId="77777777" w:rsidR="0016319A" w:rsidRDefault="0016319A" w:rsidP="00D812AF"/>
    <w:p w14:paraId="2DAD560F" w14:textId="77777777" w:rsidR="0016319A" w:rsidRDefault="0016319A" w:rsidP="00D812AF"/>
    <w:p w14:paraId="6DCB4E98" w14:textId="77777777" w:rsidR="0016319A" w:rsidRDefault="0016319A" w:rsidP="00D812AF"/>
    <w:p w14:paraId="2B93128F" w14:textId="77777777" w:rsidR="0016319A" w:rsidRDefault="0016319A" w:rsidP="00D812AF"/>
    <w:p w14:paraId="443BBCCF" w14:textId="77777777" w:rsidR="0016319A" w:rsidRDefault="0016319A" w:rsidP="00D812AF"/>
    <w:p w14:paraId="42C72844" w14:textId="77777777" w:rsidR="0016319A" w:rsidRDefault="0016319A" w:rsidP="00D812AF"/>
    <w:p w14:paraId="6D609516" w14:textId="77777777" w:rsidR="0016319A" w:rsidRDefault="0016319A" w:rsidP="00D812AF"/>
    <w:p w14:paraId="2D446BC6" w14:textId="77777777" w:rsidR="0016319A" w:rsidRDefault="0016319A" w:rsidP="00D812AF"/>
    <w:p w14:paraId="34E74B4B" w14:textId="77777777" w:rsidR="0016319A" w:rsidRDefault="0016319A" w:rsidP="00D812AF"/>
    <w:p w14:paraId="28405736" w14:textId="77777777" w:rsidR="0016319A" w:rsidRDefault="0016319A" w:rsidP="00D812A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Roboto">
    <w:altName w:val="Arial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rdo">
    <w:altName w:val="Times New Roman"/>
    <w:panose1 w:val="020B0604020202020204"/>
    <w:charset w:val="00"/>
    <w:family w:val="roman"/>
    <w:pitch w:val="variable"/>
    <w:sig w:usb0="E40008FF" w:usb1="5201E0FB" w:usb2="04608000" w:usb3="00000000" w:csb0="000000BB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986726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90C7977" w14:textId="77777777" w:rsidR="00956C53" w:rsidRDefault="00956C53" w:rsidP="00DE4ED7">
        <w:pPr>
          <w:pStyle w:val="Footer"/>
          <w:jc w:val="right"/>
          <w:rPr>
            <w:noProof/>
          </w:rPr>
        </w:pPr>
        <w:r w:rsidRPr="00DE4ED7">
          <w:rPr>
            <w:b/>
            <w:bCs/>
          </w:rPr>
          <w:fldChar w:fldCharType="begin"/>
        </w:r>
        <w:r w:rsidRPr="00DE4ED7">
          <w:rPr>
            <w:b/>
            <w:bCs/>
          </w:rPr>
          <w:instrText xml:space="preserve"> PAGE   \* MERGEFORMAT </w:instrText>
        </w:r>
        <w:r w:rsidRPr="00DE4ED7">
          <w:rPr>
            <w:b/>
            <w:bCs/>
          </w:rPr>
          <w:fldChar w:fldCharType="separate"/>
        </w:r>
        <w:r w:rsidRPr="00DE4ED7">
          <w:rPr>
            <w:b/>
            <w:bCs/>
            <w:noProof/>
          </w:rPr>
          <w:t>2</w:t>
        </w:r>
        <w:r w:rsidRPr="00DE4ED7">
          <w:rPr>
            <w:b/>
            <w:bCs/>
            <w:noProof/>
          </w:rPr>
          <w:fldChar w:fldCharType="end"/>
        </w:r>
      </w:p>
    </w:sdtContent>
  </w:sdt>
  <w:p w14:paraId="5E9C89D8" w14:textId="77777777" w:rsidR="00956C53" w:rsidRPr="001C41CE" w:rsidRDefault="00956C53" w:rsidP="00DE4ED7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8A6027" w14:textId="77777777" w:rsidR="0016319A" w:rsidRDefault="0016319A" w:rsidP="00D812AF">
      <w:r>
        <w:separator/>
      </w:r>
    </w:p>
  </w:footnote>
  <w:footnote w:type="continuationSeparator" w:id="0">
    <w:p w14:paraId="561187B2" w14:textId="77777777" w:rsidR="0016319A" w:rsidRDefault="0016319A" w:rsidP="00D812AF">
      <w:r>
        <w:continuationSeparator/>
      </w:r>
    </w:p>
    <w:p w14:paraId="798F90E7" w14:textId="77777777" w:rsidR="0016319A" w:rsidRDefault="0016319A" w:rsidP="00D812AF"/>
    <w:p w14:paraId="13B6D493" w14:textId="77777777" w:rsidR="0016319A" w:rsidRDefault="0016319A" w:rsidP="00D812AF"/>
    <w:p w14:paraId="6805B92E" w14:textId="77777777" w:rsidR="0016319A" w:rsidRDefault="0016319A" w:rsidP="00D812AF"/>
    <w:p w14:paraId="3E9E193D" w14:textId="77777777" w:rsidR="0016319A" w:rsidRDefault="0016319A" w:rsidP="00D812AF"/>
    <w:p w14:paraId="523B18D8" w14:textId="77777777" w:rsidR="0016319A" w:rsidRDefault="0016319A" w:rsidP="00D812AF"/>
    <w:p w14:paraId="4034EE96" w14:textId="77777777" w:rsidR="0016319A" w:rsidRDefault="0016319A" w:rsidP="00D812AF"/>
    <w:p w14:paraId="49B1BB58" w14:textId="77777777" w:rsidR="0016319A" w:rsidRDefault="0016319A" w:rsidP="00D812AF"/>
    <w:p w14:paraId="426D0A6B" w14:textId="77777777" w:rsidR="0016319A" w:rsidRDefault="0016319A" w:rsidP="00D812AF"/>
    <w:p w14:paraId="6C35707A" w14:textId="77777777" w:rsidR="0016319A" w:rsidRDefault="0016319A" w:rsidP="00D812AF"/>
    <w:p w14:paraId="5928EEB5" w14:textId="77777777" w:rsidR="0016319A" w:rsidRDefault="0016319A" w:rsidP="00D812A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41E89D" w14:textId="77777777" w:rsidR="00956C53" w:rsidRDefault="00956C53" w:rsidP="00DE4ED7">
    <w:pPr>
      <w:pStyle w:val="HeaderTitle"/>
    </w:pPr>
  </w:p>
  <w:p w14:paraId="2AA9A1B5" w14:textId="7137A24E" w:rsidR="00956C53" w:rsidRDefault="00956C53" w:rsidP="00DE4ED7">
    <w:pPr>
      <w:pStyle w:val="HeaderTitle"/>
    </w:pPr>
    <w:r>
      <w:t>Coinbase</w:t>
    </w:r>
    <w:r w:rsidRPr="00837A68">
      <w:t xml:space="preserve">: </w:t>
    </w:r>
    <w:r>
      <w:t>Business deep-dive and investment thesis</w:t>
    </w:r>
  </w:p>
  <w:p w14:paraId="5885862E" w14:textId="0809248A" w:rsidR="00956C53" w:rsidRPr="00A72044" w:rsidRDefault="00956C53" w:rsidP="00DE4ED7">
    <w:pPr>
      <w:pStyle w:val="HeaderTitle"/>
      <w:rPr>
        <w:b w:val="0"/>
        <w:bCs w:val="0"/>
      </w:rPr>
    </w:pPr>
    <w:r w:rsidRPr="00A72044">
      <w:rPr>
        <w:b w:val="0"/>
        <w:bCs w:val="0"/>
      </w:rPr>
      <w:fldChar w:fldCharType="begin"/>
    </w:r>
    <w:r w:rsidRPr="00A72044">
      <w:rPr>
        <w:b w:val="0"/>
        <w:bCs w:val="0"/>
      </w:rPr>
      <w:instrText xml:space="preserve"> STYLEREF  "Heading 1"  \* MERGEFORMAT </w:instrText>
    </w:r>
    <w:r w:rsidRPr="00A72044">
      <w:rPr>
        <w:b w:val="0"/>
        <w:bCs w:val="0"/>
      </w:rPr>
      <w:fldChar w:fldCharType="separate"/>
    </w:r>
    <w:r w:rsidR="00E6175F">
      <w:rPr>
        <w:b w:val="0"/>
        <w:bCs w:val="0"/>
        <w:noProof/>
      </w:rPr>
      <w:t>Valuation</w:t>
    </w:r>
    <w:r w:rsidRPr="00A72044">
      <w:rPr>
        <w:b w:val="0"/>
        <w:bCs w:val="0"/>
      </w:rPr>
      <w:fldChar w:fldCharType="end"/>
    </w:r>
    <w:r w:rsidRPr="00A72044">
      <w:rPr>
        <w:b w:val="0"/>
        <w:bCs w:val="0"/>
      </w:rPr>
      <w:t xml:space="preserve"> </w:t>
    </w:r>
  </w:p>
  <w:p w14:paraId="723A0CD5" w14:textId="77777777" w:rsidR="00956C53" w:rsidRDefault="00956C53" w:rsidP="00DE4ED7">
    <w:pPr>
      <w:pStyle w:val="HeaderDate"/>
    </w:pPr>
  </w:p>
  <w:p w14:paraId="380B464F" w14:textId="77777777" w:rsidR="00956C53" w:rsidRDefault="00956C53" w:rsidP="00D812AF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FEAD8FC" wp14:editId="0F930C3F">
              <wp:simplePos x="0" y="0"/>
              <wp:positionH relativeFrom="column">
                <wp:posOffset>-1</wp:posOffset>
              </wp:positionH>
              <wp:positionV relativeFrom="paragraph">
                <wp:posOffset>38267</wp:posOffset>
              </wp:positionV>
              <wp:extent cx="1395663" cy="0"/>
              <wp:effectExtent l="0" t="0" r="0" b="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395663" cy="0"/>
                      </a:xfrm>
                      <a:prstGeom prst="line">
                        <a:avLst/>
                      </a:prstGeom>
                      <a:ln w="63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dtdh="http://schemas.microsoft.com/office/word/2020/wordml/sdtdatahash">
          <w:pict>
            <v:line w14:anchorId="4C133A3E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3pt" to="109.9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" strokecolor="black [3213]" strokeweight=".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8A020D"/>
    <w:multiLevelType w:val="hybridMultilevel"/>
    <w:tmpl w:val="A9FA583E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157A2425"/>
    <w:multiLevelType w:val="hybridMultilevel"/>
    <w:tmpl w:val="8E1E887C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326161EB"/>
    <w:multiLevelType w:val="hybridMultilevel"/>
    <w:tmpl w:val="DBBA07D2"/>
    <w:lvl w:ilvl="0" w:tplc="625CE322">
      <w:start w:val="1"/>
      <w:numFmt w:val="bullet"/>
      <w:pStyle w:val="Bullet"/>
      <w:lvlText w:val=""/>
      <w:lvlJc w:val="left"/>
      <w:pPr>
        <w:ind w:left="1287" w:hanging="360"/>
      </w:pPr>
      <w:rPr>
        <w:rFonts w:ascii="Wingdings" w:hAnsi="Wingdings" w:hint="default"/>
        <w:sz w:val="18"/>
        <w:szCs w:val="18"/>
      </w:rPr>
    </w:lvl>
    <w:lvl w:ilvl="1" w:tplc="080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39C03688"/>
    <w:multiLevelType w:val="hybridMultilevel"/>
    <w:tmpl w:val="6DEEE064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39F400E2"/>
    <w:multiLevelType w:val="hybridMultilevel"/>
    <w:tmpl w:val="1D9061AA"/>
    <w:lvl w:ilvl="0" w:tplc="0BF4CB54">
      <w:start w:val="1"/>
      <w:numFmt w:val="decimal"/>
      <w:pStyle w:val="Number-Last"/>
      <w:lvlText w:val="%1."/>
      <w:lvlJc w:val="left"/>
      <w:pPr>
        <w:ind w:left="1287" w:hanging="360"/>
      </w:pPr>
      <w:rPr>
        <w:rFonts w:hint="default"/>
        <w:b w:val="0"/>
        <w:bCs w:val="0"/>
        <w:sz w:val="22"/>
        <w:szCs w:val="22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48B86CD5"/>
    <w:multiLevelType w:val="hybridMultilevel"/>
    <w:tmpl w:val="82F6BDDC"/>
    <w:lvl w:ilvl="0" w:tplc="080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56D33239"/>
    <w:multiLevelType w:val="hybridMultilevel"/>
    <w:tmpl w:val="C2B88486"/>
    <w:lvl w:ilvl="0" w:tplc="0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 w15:restartNumberingAfterBreak="0">
    <w:nsid w:val="63EB6C3C"/>
    <w:multiLevelType w:val="hybridMultilevel"/>
    <w:tmpl w:val="305A4A2E"/>
    <w:lvl w:ilvl="0" w:tplc="0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5"/>
  </w:num>
  <w:num w:numId="5">
    <w:abstractNumId w:val="2"/>
  </w:num>
  <w:num w:numId="6">
    <w:abstractNumId w:val="2"/>
    <w:lvlOverride w:ilvl="0">
      <w:startOverride w:val="1"/>
    </w:lvlOverride>
  </w:num>
  <w:num w:numId="7">
    <w:abstractNumId w:val="4"/>
  </w:num>
  <w:num w:numId="8">
    <w:abstractNumId w:val="6"/>
  </w:num>
  <w:num w:numId="9">
    <w:abstractNumId w:val="7"/>
  </w:num>
  <w:num w:numId="10">
    <w:abstractNumId w:val="4"/>
    <w:lvlOverride w:ilvl="0">
      <w:startOverride w:val="1"/>
    </w:lvlOverride>
  </w:num>
  <w:num w:numId="11">
    <w:abstractNumId w:val="4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790"/>
    <w:rsid w:val="0000056C"/>
    <w:rsid w:val="00001BD8"/>
    <w:rsid w:val="000032BD"/>
    <w:rsid w:val="00004763"/>
    <w:rsid w:val="00010077"/>
    <w:rsid w:val="00013314"/>
    <w:rsid w:val="00013B94"/>
    <w:rsid w:val="00016AF1"/>
    <w:rsid w:val="00016FE2"/>
    <w:rsid w:val="00021DAA"/>
    <w:rsid w:val="00022909"/>
    <w:rsid w:val="00024C6A"/>
    <w:rsid w:val="000268FB"/>
    <w:rsid w:val="00027C17"/>
    <w:rsid w:val="00030B52"/>
    <w:rsid w:val="00031BF5"/>
    <w:rsid w:val="00032310"/>
    <w:rsid w:val="00032455"/>
    <w:rsid w:val="00035F8A"/>
    <w:rsid w:val="00036596"/>
    <w:rsid w:val="00036FA8"/>
    <w:rsid w:val="00037FD8"/>
    <w:rsid w:val="00041974"/>
    <w:rsid w:val="00042C2F"/>
    <w:rsid w:val="00043E1D"/>
    <w:rsid w:val="0004775B"/>
    <w:rsid w:val="00047CC8"/>
    <w:rsid w:val="00047F95"/>
    <w:rsid w:val="000506FD"/>
    <w:rsid w:val="000510E9"/>
    <w:rsid w:val="00051997"/>
    <w:rsid w:val="00051AC5"/>
    <w:rsid w:val="00053819"/>
    <w:rsid w:val="0005511A"/>
    <w:rsid w:val="00065058"/>
    <w:rsid w:val="00065EEF"/>
    <w:rsid w:val="00070593"/>
    <w:rsid w:val="00071240"/>
    <w:rsid w:val="000717CC"/>
    <w:rsid w:val="00071E6C"/>
    <w:rsid w:val="0008124C"/>
    <w:rsid w:val="00086CF5"/>
    <w:rsid w:val="000872CE"/>
    <w:rsid w:val="00092DE2"/>
    <w:rsid w:val="000968A3"/>
    <w:rsid w:val="00096DF7"/>
    <w:rsid w:val="00097E37"/>
    <w:rsid w:val="000A113E"/>
    <w:rsid w:val="000A1676"/>
    <w:rsid w:val="000A3E4F"/>
    <w:rsid w:val="000A4BAA"/>
    <w:rsid w:val="000A4DE8"/>
    <w:rsid w:val="000A5996"/>
    <w:rsid w:val="000A5CAB"/>
    <w:rsid w:val="000A6519"/>
    <w:rsid w:val="000A6EB1"/>
    <w:rsid w:val="000B1018"/>
    <w:rsid w:val="000B15C5"/>
    <w:rsid w:val="000B355D"/>
    <w:rsid w:val="000B3B0B"/>
    <w:rsid w:val="000B6433"/>
    <w:rsid w:val="000B7949"/>
    <w:rsid w:val="000C14CD"/>
    <w:rsid w:val="000C17B3"/>
    <w:rsid w:val="000C21E7"/>
    <w:rsid w:val="000C23B2"/>
    <w:rsid w:val="000C2585"/>
    <w:rsid w:val="000C5531"/>
    <w:rsid w:val="000C62A8"/>
    <w:rsid w:val="000C6A2B"/>
    <w:rsid w:val="000D0DC2"/>
    <w:rsid w:val="000D147E"/>
    <w:rsid w:val="000D212C"/>
    <w:rsid w:val="000D22D2"/>
    <w:rsid w:val="000D3439"/>
    <w:rsid w:val="000D4877"/>
    <w:rsid w:val="000D58ED"/>
    <w:rsid w:val="000D61E6"/>
    <w:rsid w:val="000D6AE2"/>
    <w:rsid w:val="000D6F9B"/>
    <w:rsid w:val="000D7CC0"/>
    <w:rsid w:val="000E148D"/>
    <w:rsid w:val="000E178D"/>
    <w:rsid w:val="000E1FC2"/>
    <w:rsid w:val="000E46CF"/>
    <w:rsid w:val="000E6C6B"/>
    <w:rsid w:val="000E7082"/>
    <w:rsid w:val="000E730E"/>
    <w:rsid w:val="000E78F6"/>
    <w:rsid w:val="000F0296"/>
    <w:rsid w:val="000F0FDB"/>
    <w:rsid w:val="000F292B"/>
    <w:rsid w:val="000F2E9C"/>
    <w:rsid w:val="000F3E76"/>
    <w:rsid w:val="000F6A46"/>
    <w:rsid w:val="000F73E8"/>
    <w:rsid w:val="0010021F"/>
    <w:rsid w:val="00100CB0"/>
    <w:rsid w:val="00104AA2"/>
    <w:rsid w:val="001061BE"/>
    <w:rsid w:val="00106DAB"/>
    <w:rsid w:val="00107279"/>
    <w:rsid w:val="001078FB"/>
    <w:rsid w:val="00110860"/>
    <w:rsid w:val="00113D5A"/>
    <w:rsid w:val="001162CD"/>
    <w:rsid w:val="00117FDB"/>
    <w:rsid w:val="00122AD4"/>
    <w:rsid w:val="00123219"/>
    <w:rsid w:val="00127641"/>
    <w:rsid w:val="00130E3A"/>
    <w:rsid w:val="00131E67"/>
    <w:rsid w:val="00135644"/>
    <w:rsid w:val="001367BF"/>
    <w:rsid w:val="00140A05"/>
    <w:rsid w:val="00140A90"/>
    <w:rsid w:val="00141486"/>
    <w:rsid w:val="0014549C"/>
    <w:rsid w:val="001469E9"/>
    <w:rsid w:val="0014719F"/>
    <w:rsid w:val="001474DF"/>
    <w:rsid w:val="0015277F"/>
    <w:rsid w:val="001541F8"/>
    <w:rsid w:val="001549F7"/>
    <w:rsid w:val="001558B6"/>
    <w:rsid w:val="00155B80"/>
    <w:rsid w:val="00156750"/>
    <w:rsid w:val="00160925"/>
    <w:rsid w:val="00161CBE"/>
    <w:rsid w:val="00161E23"/>
    <w:rsid w:val="0016319A"/>
    <w:rsid w:val="0016321F"/>
    <w:rsid w:val="00163AC9"/>
    <w:rsid w:val="001653A7"/>
    <w:rsid w:val="00166383"/>
    <w:rsid w:val="00166512"/>
    <w:rsid w:val="00167B87"/>
    <w:rsid w:val="00170458"/>
    <w:rsid w:val="00170E79"/>
    <w:rsid w:val="00171EE1"/>
    <w:rsid w:val="0017428D"/>
    <w:rsid w:val="00174E66"/>
    <w:rsid w:val="00174E6C"/>
    <w:rsid w:val="0017528C"/>
    <w:rsid w:val="00175E1C"/>
    <w:rsid w:val="00176552"/>
    <w:rsid w:val="00176900"/>
    <w:rsid w:val="00182504"/>
    <w:rsid w:val="00182B45"/>
    <w:rsid w:val="00186704"/>
    <w:rsid w:val="00187819"/>
    <w:rsid w:val="00191317"/>
    <w:rsid w:val="00194341"/>
    <w:rsid w:val="00195541"/>
    <w:rsid w:val="0019767C"/>
    <w:rsid w:val="001979BC"/>
    <w:rsid w:val="001A0E8D"/>
    <w:rsid w:val="001A4F5A"/>
    <w:rsid w:val="001A546F"/>
    <w:rsid w:val="001B049D"/>
    <w:rsid w:val="001B221F"/>
    <w:rsid w:val="001B28F1"/>
    <w:rsid w:val="001B7ABF"/>
    <w:rsid w:val="001C2C54"/>
    <w:rsid w:val="001C3310"/>
    <w:rsid w:val="001C3335"/>
    <w:rsid w:val="001C41CE"/>
    <w:rsid w:val="001C41FD"/>
    <w:rsid w:val="001C5A8A"/>
    <w:rsid w:val="001C7A02"/>
    <w:rsid w:val="001D014B"/>
    <w:rsid w:val="001D16D9"/>
    <w:rsid w:val="001D2168"/>
    <w:rsid w:val="001D2301"/>
    <w:rsid w:val="001D5B63"/>
    <w:rsid w:val="001D63D0"/>
    <w:rsid w:val="001D7C76"/>
    <w:rsid w:val="001D7D4C"/>
    <w:rsid w:val="001D7FDA"/>
    <w:rsid w:val="001E0BDB"/>
    <w:rsid w:val="001E1494"/>
    <w:rsid w:val="001E149C"/>
    <w:rsid w:val="001E183B"/>
    <w:rsid w:val="001E1F80"/>
    <w:rsid w:val="001E24F0"/>
    <w:rsid w:val="001E6809"/>
    <w:rsid w:val="001E68C8"/>
    <w:rsid w:val="001F1E59"/>
    <w:rsid w:val="001F3B06"/>
    <w:rsid w:val="001F3B32"/>
    <w:rsid w:val="001F56D8"/>
    <w:rsid w:val="001F6088"/>
    <w:rsid w:val="002029A9"/>
    <w:rsid w:val="0020489A"/>
    <w:rsid w:val="00206670"/>
    <w:rsid w:val="00206B90"/>
    <w:rsid w:val="00212071"/>
    <w:rsid w:val="00214700"/>
    <w:rsid w:val="00216C2D"/>
    <w:rsid w:val="00216D9D"/>
    <w:rsid w:val="00217247"/>
    <w:rsid w:val="0022272C"/>
    <w:rsid w:val="002249AC"/>
    <w:rsid w:val="002260AD"/>
    <w:rsid w:val="00231A1B"/>
    <w:rsid w:val="00232ECC"/>
    <w:rsid w:val="00234C05"/>
    <w:rsid w:val="00236039"/>
    <w:rsid w:val="00240835"/>
    <w:rsid w:val="002414A3"/>
    <w:rsid w:val="002419E3"/>
    <w:rsid w:val="00242FF9"/>
    <w:rsid w:val="00243F63"/>
    <w:rsid w:val="00246133"/>
    <w:rsid w:val="002468A8"/>
    <w:rsid w:val="00247BBB"/>
    <w:rsid w:val="002513F1"/>
    <w:rsid w:val="00252D1E"/>
    <w:rsid w:val="00260C9B"/>
    <w:rsid w:val="0026361E"/>
    <w:rsid w:val="00264593"/>
    <w:rsid w:val="0026602B"/>
    <w:rsid w:val="00270F39"/>
    <w:rsid w:val="0027185D"/>
    <w:rsid w:val="0027295C"/>
    <w:rsid w:val="0027378E"/>
    <w:rsid w:val="0027465B"/>
    <w:rsid w:val="00275A70"/>
    <w:rsid w:val="00275E0D"/>
    <w:rsid w:val="00277CFD"/>
    <w:rsid w:val="00281750"/>
    <w:rsid w:val="002827A7"/>
    <w:rsid w:val="00286033"/>
    <w:rsid w:val="00287C0B"/>
    <w:rsid w:val="00292E5E"/>
    <w:rsid w:val="00294652"/>
    <w:rsid w:val="00294A54"/>
    <w:rsid w:val="00297BB0"/>
    <w:rsid w:val="002A00BC"/>
    <w:rsid w:val="002A2922"/>
    <w:rsid w:val="002A424F"/>
    <w:rsid w:val="002A4D1D"/>
    <w:rsid w:val="002A5963"/>
    <w:rsid w:val="002A652E"/>
    <w:rsid w:val="002A690C"/>
    <w:rsid w:val="002A6958"/>
    <w:rsid w:val="002B02BE"/>
    <w:rsid w:val="002B1638"/>
    <w:rsid w:val="002B1E59"/>
    <w:rsid w:val="002B21C4"/>
    <w:rsid w:val="002B5B42"/>
    <w:rsid w:val="002C05FB"/>
    <w:rsid w:val="002C4906"/>
    <w:rsid w:val="002C4B1B"/>
    <w:rsid w:val="002C4B1E"/>
    <w:rsid w:val="002C4CB8"/>
    <w:rsid w:val="002C5955"/>
    <w:rsid w:val="002D052E"/>
    <w:rsid w:val="002D1735"/>
    <w:rsid w:val="002D208E"/>
    <w:rsid w:val="002D28C9"/>
    <w:rsid w:val="002D3CB5"/>
    <w:rsid w:val="002D4B7A"/>
    <w:rsid w:val="002D4EA9"/>
    <w:rsid w:val="002D5002"/>
    <w:rsid w:val="002D533F"/>
    <w:rsid w:val="002E2000"/>
    <w:rsid w:val="002E25A6"/>
    <w:rsid w:val="002E26FB"/>
    <w:rsid w:val="002E3F41"/>
    <w:rsid w:val="002E4331"/>
    <w:rsid w:val="002E4C38"/>
    <w:rsid w:val="002E6FDB"/>
    <w:rsid w:val="002F036D"/>
    <w:rsid w:val="002F053A"/>
    <w:rsid w:val="002F0911"/>
    <w:rsid w:val="002F097C"/>
    <w:rsid w:val="002F185C"/>
    <w:rsid w:val="002F1B66"/>
    <w:rsid w:val="002F6B2E"/>
    <w:rsid w:val="00300187"/>
    <w:rsid w:val="00300448"/>
    <w:rsid w:val="0030486E"/>
    <w:rsid w:val="00304B48"/>
    <w:rsid w:val="00304D35"/>
    <w:rsid w:val="00311E73"/>
    <w:rsid w:val="0031224B"/>
    <w:rsid w:val="003128DF"/>
    <w:rsid w:val="00313F10"/>
    <w:rsid w:val="003166E5"/>
    <w:rsid w:val="00317495"/>
    <w:rsid w:val="003200D9"/>
    <w:rsid w:val="00323A5A"/>
    <w:rsid w:val="00330801"/>
    <w:rsid w:val="00331694"/>
    <w:rsid w:val="0033247F"/>
    <w:rsid w:val="003356C0"/>
    <w:rsid w:val="00335B81"/>
    <w:rsid w:val="003370DD"/>
    <w:rsid w:val="00337FED"/>
    <w:rsid w:val="0034141C"/>
    <w:rsid w:val="003433E6"/>
    <w:rsid w:val="00343D40"/>
    <w:rsid w:val="00345C91"/>
    <w:rsid w:val="003472AB"/>
    <w:rsid w:val="00350A4B"/>
    <w:rsid w:val="0035197A"/>
    <w:rsid w:val="003520B2"/>
    <w:rsid w:val="00353C94"/>
    <w:rsid w:val="0035630D"/>
    <w:rsid w:val="0035723F"/>
    <w:rsid w:val="0035746B"/>
    <w:rsid w:val="00360F8D"/>
    <w:rsid w:val="00361DA8"/>
    <w:rsid w:val="00362AE3"/>
    <w:rsid w:val="0036468B"/>
    <w:rsid w:val="00364D5A"/>
    <w:rsid w:val="00367589"/>
    <w:rsid w:val="00367DDF"/>
    <w:rsid w:val="00373323"/>
    <w:rsid w:val="0037485A"/>
    <w:rsid w:val="0037691F"/>
    <w:rsid w:val="00377C3F"/>
    <w:rsid w:val="003806EA"/>
    <w:rsid w:val="003816E8"/>
    <w:rsid w:val="00383D1B"/>
    <w:rsid w:val="00387E0C"/>
    <w:rsid w:val="0039000C"/>
    <w:rsid w:val="00390F39"/>
    <w:rsid w:val="00393219"/>
    <w:rsid w:val="00393FDC"/>
    <w:rsid w:val="00394B06"/>
    <w:rsid w:val="003975AD"/>
    <w:rsid w:val="00397D71"/>
    <w:rsid w:val="003A060B"/>
    <w:rsid w:val="003A192D"/>
    <w:rsid w:val="003A6E1D"/>
    <w:rsid w:val="003A702D"/>
    <w:rsid w:val="003B024D"/>
    <w:rsid w:val="003B08C8"/>
    <w:rsid w:val="003B0A61"/>
    <w:rsid w:val="003B2877"/>
    <w:rsid w:val="003B3893"/>
    <w:rsid w:val="003B43AF"/>
    <w:rsid w:val="003B4695"/>
    <w:rsid w:val="003B56C4"/>
    <w:rsid w:val="003B5938"/>
    <w:rsid w:val="003B78D1"/>
    <w:rsid w:val="003C052F"/>
    <w:rsid w:val="003C15AE"/>
    <w:rsid w:val="003C250D"/>
    <w:rsid w:val="003C3E55"/>
    <w:rsid w:val="003C449F"/>
    <w:rsid w:val="003D0D2B"/>
    <w:rsid w:val="003D1CC5"/>
    <w:rsid w:val="003D2AC3"/>
    <w:rsid w:val="003D3E25"/>
    <w:rsid w:val="003D5226"/>
    <w:rsid w:val="003D57A4"/>
    <w:rsid w:val="003D5F30"/>
    <w:rsid w:val="003D7207"/>
    <w:rsid w:val="003D7F1F"/>
    <w:rsid w:val="003E02E1"/>
    <w:rsid w:val="003E1D5C"/>
    <w:rsid w:val="003E1F13"/>
    <w:rsid w:val="003E4E9B"/>
    <w:rsid w:val="003E64BB"/>
    <w:rsid w:val="003E6E92"/>
    <w:rsid w:val="003E6EAE"/>
    <w:rsid w:val="003E7456"/>
    <w:rsid w:val="003F1ED0"/>
    <w:rsid w:val="003F35CB"/>
    <w:rsid w:val="003F5ECF"/>
    <w:rsid w:val="003F6DD9"/>
    <w:rsid w:val="003F6F37"/>
    <w:rsid w:val="00401830"/>
    <w:rsid w:val="00401A20"/>
    <w:rsid w:val="00402862"/>
    <w:rsid w:val="004037CB"/>
    <w:rsid w:val="00403C6E"/>
    <w:rsid w:val="00403C79"/>
    <w:rsid w:val="00404961"/>
    <w:rsid w:val="00406AF1"/>
    <w:rsid w:val="00414685"/>
    <w:rsid w:val="00414721"/>
    <w:rsid w:val="00415455"/>
    <w:rsid w:val="0042062B"/>
    <w:rsid w:val="00420858"/>
    <w:rsid w:val="00420A46"/>
    <w:rsid w:val="00421AF2"/>
    <w:rsid w:val="004225B8"/>
    <w:rsid w:val="00423D0D"/>
    <w:rsid w:val="0042633F"/>
    <w:rsid w:val="004272B9"/>
    <w:rsid w:val="00427809"/>
    <w:rsid w:val="00427B25"/>
    <w:rsid w:val="00430FE5"/>
    <w:rsid w:val="00431CA4"/>
    <w:rsid w:val="00432D08"/>
    <w:rsid w:val="004330B8"/>
    <w:rsid w:val="00433382"/>
    <w:rsid w:val="00434030"/>
    <w:rsid w:val="004343CD"/>
    <w:rsid w:val="004346E9"/>
    <w:rsid w:val="00435885"/>
    <w:rsid w:val="00435BBF"/>
    <w:rsid w:val="00437DA7"/>
    <w:rsid w:val="00440737"/>
    <w:rsid w:val="0044098D"/>
    <w:rsid w:val="00440AB0"/>
    <w:rsid w:val="004415B7"/>
    <w:rsid w:val="004417E6"/>
    <w:rsid w:val="00441F25"/>
    <w:rsid w:val="00442239"/>
    <w:rsid w:val="00443679"/>
    <w:rsid w:val="0044368C"/>
    <w:rsid w:val="00444659"/>
    <w:rsid w:val="00444786"/>
    <w:rsid w:val="00444E66"/>
    <w:rsid w:val="00445D8E"/>
    <w:rsid w:val="0045019D"/>
    <w:rsid w:val="00450B6F"/>
    <w:rsid w:val="00452922"/>
    <w:rsid w:val="00452BC6"/>
    <w:rsid w:val="00453483"/>
    <w:rsid w:val="00455B93"/>
    <w:rsid w:val="00457E97"/>
    <w:rsid w:val="00460E88"/>
    <w:rsid w:val="00461EF9"/>
    <w:rsid w:val="00462274"/>
    <w:rsid w:val="00463A86"/>
    <w:rsid w:val="00464459"/>
    <w:rsid w:val="00466854"/>
    <w:rsid w:val="004708D8"/>
    <w:rsid w:val="0047363E"/>
    <w:rsid w:val="0047516F"/>
    <w:rsid w:val="0048198E"/>
    <w:rsid w:val="00481CD9"/>
    <w:rsid w:val="00481E3D"/>
    <w:rsid w:val="004851D7"/>
    <w:rsid w:val="0048540E"/>
    <w:rsid w:val="0048798B"/>
    <w:rsid w:val="00487BB5"/>
    <w:rsid w:val="00487E63"/>
    <w:rsid w:val="0049287B"/>
    <w:rsid w:val="00492B96"/>
    <w:rsid w:val="00493184"/>
    <w:rsid w:val="00493F71"/>
    <w:rsid w:val="004940F8"/>
    <w:rsid w:val="00494942"/>
    <w:rsid w:val="0049619E"/>
    <w:rsid w:val="004975EA"/>
    <w:rsid w:val="00497978"/>
    <w:rsid w:val="004A080E"/>
    <w:rsid w:val="004A0E55"/>
    <w:rsid w:val="004A18FD"/>
    <w:rsid w:val="004A1E64"/>
    <w:rsid w:val="004A4C6B"/>
    <w:rsid w:val="004A5382"/>
    <w:rsid w:val="004A53CF"/>
    <w:rsid w:val="004A5767"/>
    <w:rsid w:val="004A5B72"/>
    <w:rsid w:val="004A656E"/>
    <w:rsid w:val="004A723A"/>
    <w:rsid w:val="004A747C"/>
    <w:rsid w:val="004B27FF"/>
    <w:rsid w:val="004B310A"/>
    <w:rsid w:val="004B35AE"/>
    <w:rsid w:val="004B3899"/>
    <w:rsid w:val="004B451D"/>
    <w:rsid w:val="004B453D"/>
    <w:rsid w:val="004C2681"/>
    <w:rsid w:val="004C2695"/>
    <w:rsid w:val="004C339C"/>
    <w:rsid w:val="004C6A60"/>
    <w:rsid w:val="004C76F4"/>
    <w:rsid w:val="004C7DF2"/>
    <w:rsid w:val="004D0462"/>
    <w:rsid w:val="004D07AB"/>
    <w:rsid w:val="004D0C14"/>
    <w:rsid w:val="004D1533"/>
    <w:rsid w:val="004D1CE1"/>
    <w:rsid w:val="004D3402"/>
    <w:rsid w:val="004D54C6"/>
    <w:rsid w:val="004D643B"/>
    <w:rsid w:val="004D6C67"/>
    <w:rsid w:val="004D7713"/>
    <w:rsid w:val="004E2C94"/>
    <w:rsid w:val="004E4D48"/>
    <w:rsid w:val="004E6615"/>
    <w:rsid w:val="004E76B8"/>
    <w:rsid w:val="004E774D"/>
    <w:rsid w:val="004E7BEA"/>
    <w:rsid w:val="004F0D6E"/>
    <w:rsid w:val="004F2D8E"/>
    <w:rsid w:val="004F5CAA"/>
    <w:rsid w:val="004F79D0"/>
    <w:rsid w:val="005013AD"/>
    <w:rsid w:val="00502A3B"/>
    <w:rsid w:val="00502ABF"/>
    <w:rsid w:val="00503C36"/>
    <w:rsid w:val="00504239"/>
    <w:rsid w:val="005045EF"/>
    <w:rsid w:val="00505437"/>
    <w:rsid w:val="005062AD"/>
    <w:rsid w:val="00506A6D"/>
    <w:rsid w:val="00510D64"/>
    <w:rsid w:val="00510E4E"/>
    <w:rsid w:val="00510FCE"/>
    <w:rsid w:val="00511692"/>
    <w:rsid w:val="00513E2C"/>
    <w:rsid w:val="00514B65"/>
    <w:rsid w:val="005154A8"/>
    <w:rsid w:val="00515EA4"/>
    <w:rsid w:val="00517105"/>
    <w:rsid w:val="00517BCF"/>
    <w:rsid w:val="00520976"/>
    <w:rsid w:val="00520D5C"/>
    <w:rsid w:val="00520F07"/>
    <w:rsid w:val="00521186"/>
    <w:rsid w:val="00523242"/>
    <w:rsid w:val="00530709"/>
    <w:rsid w:val="00533513"/>
    <w:rsid w:val="00533FED"/>
    <w:rsid w:val="00534AAF"/>
    <w:rsid w:val="00536755"/>
    <w:rsid w:val="00537055"/>
    <w:rsid w:val="00537887"/>
    <w:rsid w:val="00541BA0"/>
    <w:rsid w:val="005426E1"/>
    <w:rsid w:val="00544559"/>
    <w:rsid w:val="005450F9"/>
    <w:rsid w:val="00547268"/>
    <w:rsid w:val="00547950"/>
    <w:rsid w:val="00547EA2"/>
    <w:rsid w:val="0055041E"/>
    <w:rsid w:val="00551EBE"/>
    <w:rsid w:val="00552628"/>
    <w:rsid w:val="005562A8"/>
    <w:rsid w:val="00556653"/>
    <w:rsid w:val="00556CAA"/>
    <w:rsid w:val="00557238"/>
    <w:rsid w:val="00557B39"/>
    <w:rsid w:val="00557DA9"/>
    <w:rsid w:val="005608E5"/>
    <w:rsid w:val="00561480"/>
    <w:rsid w:val="005617CF"/>
    <w:rsid w:val="00561C8A"/>
    <w:rsid w:val="0056577B"/>
    <w:rsid w:val="00565CD1"/>
    <w:rsid w:val="005678EC"/>
    <w:rsid w:val="005703CA"/>
    <w:rsid w:val="00571A70"/>
    <w:rsid w:val="00572B74"/>
    <w:rsid w:val="0057356B"/>
    <w:rsid w:val="0057371E"/>
    <w:rsid w:val="005742DD"/>
    <w:rsid w:val="00575201"/>
    <w:rsid w:val="005815A1"/>
    <w:rsid w:val="00592056"/>
    <w:rsid w:val="005952D0"/>
    <w:rsid w:val="005978A4"/>
    <w:rsid w:val="005A0703"/>
    <w:rsid w:val="005A0B44"/>
    <w:rsid w:val="005A0E1A"/>
    <w:rsid w:val="005A251B"/>
    <w:rsid w:val="005A2D98"/>
    <w:rsid w:val="005A42AD"/>
    <w:rsid w:val="005A4D30"/>
    <w:rsid w:val="005A6B2B"/>
    <w:rsid w:val="005B2371"/>
    <w:rsid w:val="005B2943"/>
    <w:rsid w:val="005B2EA2"/>
    <w:rsid w:val="005B3F5F"/>
    <w:rsid w:val="005B6900"/>
    <w:rsid w:val="005B6F12"/>
    <w:rsid w:val="005B7847"/>
    <w:rsid w:val="005B7A6C"/>
    <w:rsid w:val="005C3343"/>
    <w:rsid w:val="005C3743"/>
    <w:rsid w:val="005C47FA"/>
    <w:rsid w:val="005C621F"/>
    <w:rsid w:val="005D1DF4"/>
    <w:rsid w:val="005D2482"/>
    <w:rsid w:val="005D2964"/>
    <w:rsid w:val="005D2F67"/>
    <w:rsid w:val="005D38BB"/>
    <w:rsid w:val="005D3EB1"/>
    <w:rsid w:val="005D3FE0"/>
    <w:rsid w:val="005D4929"/>
    <w:rsid w:val="005D6C71"/>
    <w:rsid w:val="005D6F56"/>
    <w:rsid w:val="005E1F65"/>
    <w:rsid w:val="005E3E09"/>
    <w:rsid w:val="005E4FA8"/>
    <w:rsid w:val="005E7236"/>
    <w:rsid w:val="005E75A6"/>
    <w:rsid w:val="005E7B7D"/>
    <w:rsid w:val="005F1F69"/>
    <w:rsid w:val="005F5491"/>
    <w:rsid w:val="005F55FC"/>
    <w:rsid w:val="0060032A"/>
    <w:rsid w:val="00601A18"/>
    <w:rsid w:val="00603463"/>
    <w:rsid w:val="00603494"/>
    <w:rsid w:val="00603575"/>
    <w:rsid w:val="0060438B"/>
    <w:rsid w:val="006056B4"/>
    <w:rsid w:val="006063EB"/>
    <w:rsid w:val="0061073B"/>
    <w:rsid w:val="006117BB"/>
    <w:rsid w:val="00611DFD"/>
    <w:rsid w:val="00613219"/>
    <w:rsid w:val="00614499"/>
    <w:rsid w:val="0061584E"/>
    <w:rsid w:val="00615AB1"/>
    <w:rsid w:val="00615ECD"/>
    <w:rsid w:val="006165C6"/>
    <w:rsid w:val="00617DEF"/>
    <w:rsid w:val="00620713"/>
    <w:rsid w:val="00621358"/>
    <w:rsid w:val="006220D5"/>
    <w:rsid w:val="00624F95"/>
    <w:rsid w:val="00624FE0"/>
    <w:rsid w:val="006258FD"/>
    <w:rsid w:val="00625A2F"/>
    <w:rsid w:val="0063143A"/>
    <w:rsid w:val="00631DD8"/>
    <w:rsid w:val="00634838"/>
    <w:rsid w:val="00635688"/>
    <w:rsid w:val="00635DA8"/>
    <w:rsid w:val="00635FFF"/>
    <w:rsid w:val="00643A45"/>
    <w:rsid w:val="006453F0"/>
    <w:rsid w:val="00645B61"/>
    <w:rsid w:val="00645DBF"/>
    <w:rsid w:val="00645E79"/>
    <w:rsid w:val="00646A3C"/>
    <w:rsid w:val="0065114D"/>
    <w:rsid w:val="00652D2B"/>
    <w:rsid w:val="006542CF"/>
    <w:rsid w:val="00654CB5"/>
    <w:rsid w:val="006554B2"/>
    <w:rsid w:val="0065650C"/>
    <w:rsid w:val="00656B74"/>
    <w:rsid w:val="00661431"/>
    <w:rsid w:val="006640A0"/>
    <w:rsid w:val="0066617F"/>
    <w:rsid w:val="00666C4C"/>
    <w:rsid w:val="00674C48"/>
    <w:rsid w:val="006765AB"/>
    <w:rsid w:val="00677ABB"/>
    <w:rsid w:val="00677EFF"/>
    <w:rsid w:val="006805C8"/>
    <w:rsid w:val="00682E11"/>
    <w:rsid w:val="00684D34"/>
    <w:rsid w:val="00684E17"/>
    <w:rsid w:val="0068574A"/>
    <w:rsid w:val="006870F8"/>
    <w:rsid w:val="00687941"/>
    <w:rsid w:val="00690C8D"/>
    <w:rsid w:val="0069232E"/>
    <w:rsid w:val="006951DC"/>
    <w:rsid w:val="0069567D"/>
    <w:rsid w:val="00695E76"/>
    <w:rsid w:val="006978C5"/>
    <w:rsid w:val="006A292E"/>
    <w:rsid w:val="006A3007"/>
    <w:rsid w:val="006A3365"/>
    <w:rsid w:val="006A33DE"/>
    <w:rsid w:val="006A45E5"/>
    <w:rsid w:val="006A6B92"/>
    <w:rsid w:val="006A7319"/>
    <w:rsid w:val="006A7F61"/>
    <w:rsid w:val="006B0288"/>
    <w:rsid w:val="006B0795"/>
    <w:rsid w:val="006B1C59"/>
    <w:rsid w:val="006B2A37"/>
    <w:rsid w:val="006B382C"/>
    <w:rsid w:val="006B7921"/>
    <w:rsid w:val="006C16E1"/>
    <w:rsid w:val="006C46A0"/>
    <w:rsid w:val="006C70B8"/>
    <w:rsid w:val="006C7737"/>
    <w:rsid w:val="006D005D"/>
    <w:rsid w:val="006D18BD"/>
    <w:rsid w:val="006D1928"/>
    <w:rsid w:val="006D1C75"/>
    <w:rsid w:val="006D2979"/>
    <w:rsid w:val="006D34C7"/>
    <w:rsid w:val="006D5124"/>
    <w:rsid w:val="006D6107"/>
    <w:rsid w:val="006D701D"/>
    <w:rsid w:val="006E4262"/>
    <w:rsid w:val="006F1005"/>
    <w:rsid w:val="006F1157"/>
    <w:rsid w:val="006F2FA3"/>
    <w:rsid w:val="006F46AE"/>
    <w:rsid w:val="006F5F49"/>
    <w:rsid w:val="006F7CE6"/>
    <w:rsid w:val="006F7F0B"/>
    <w:rsid w:val="006F7F4B"/>
    <w:rsid w:val="00702A04"/>
    <w:rsid w:val="00703FDC"/>
    <w:rsid w:val="00706409"/>
    <w:rsid w:val="00707E66"/>
    <w:rsid w:val="007107F9"/>
    <w:rsid w:val="00710B18"/>
    <w:rsid w:val="00711CE5"/>
    <w:rsid w:val="00712ABA"/>
    <w:rsid w:val="0071439C"/>
    <w:rsid w:val="00715092"/>
    <w:rsid w:val="007169AB"/>
    <w:rsid w:val="00716CDC"/>
    <w:rsid w:val="00716DC2"/>
    <w:rsid w:val="007177DF"/>
    <w:rsid w:val="007210EC"/>
    <w:rsid w:val="00721266"/>
    <w:rsid w:val="00721DD1"/>
    <w:rsid w:val="00721F97"/>
    <w:rsid w:val="00726AC5"/>
    <w:rsid w:val="00727305"/>
    <w:rsid w:val="007300C0"/>
    <w:rsid w:val="007301DE"/>
    <w:rsid w:val="0073027E"/>
    <w:rsid w:val="00730DB8"/>
    <w:rsid w:val="007315B0"/>
    <w:rsid w:val="00732217"/>
    <w:rsid w:val="007333FA"/>
    <w:rsid w:val="0073411D"/>
    <w:rsid w:val="00734A64"/>
    <w:rsid w:val="0073524B"/>
    <w:rsid w:val="0073614D"/>
    <w:rsid w:val="0073673D"/>
    <w:rsid w:val="007372CE"/>
    <w:rsid w:val="007402D2"/>
    <w:rsid w:val="007408AC"/>
    <w:rsid w:val="0074463E"/>
    <w:rsid w:val="007471FA"/>
    <w:rsid w:val="0075569C"/>
    <w:rsid w:val="00756AEB"/>
    <w:rsid w:val="007570A7"/>
    <w:rsid w:val="0075720D"/>
    <w:rsid w:val="007579FC"/>
    <w:rsid w:val="00760567"/>
    <w:rsid w:val="0076222D"/>
    <w:rsid w:val="0076236C"/>
    <w:rsid w:val="00764DAF"/>
    <w:rsid w:val="00765C71"/>
    <w:rsid w:val="00771892"/>
    <w:rsid w:val="0077254F"/>
    <w:rsid w:val="007725D4"/>
    <w:rsid w:val="00774014"/>
    <w:rsid w:val="00776EC8"/>
    <w:rsid w:val="00777FF6"/>
    <w:rsid w:val="00782838"/>
    <w:rsid w:val="007830DE"/>
    <w:rsid w:val="00786AFA"/>
    <w:rsid w:val="0079002A"/>
    <w:rsid w:val="007906EC"/>
    <w:rsid w:val="007933EF"/>
    <w:rsid w:val="00795DBE"/>
    <w:rsid w:val="007A06F1"/>
    <w:rsid w:val="007A22DE"/>
    <w:rsid w:val="007B0552"/>
    <w:rsid w:val="007B1706"/>
    <w:rsid w:val="007B2187"/>
    <w:rsid w:val="007B354A"/>
    <w:rsid w:val="007B4939"/>
    <w:rsid w:val="007B5E1B"/>
    <w:rsid w:val="007B7C7A"/>
    <w:rsid w:val="007C0272"/>
    <w:rsid w:val="007C108F"/>
    <w:rsid w:val="007C1670"/>
    <w:rsid w:val="007C1DBF"/>
    <w:rsid w:val="007C28A6"/>
    <w:rsid w:val="007C2EFA"/>
    <w:rsid w:val="007C5956"/>
    <w:rsid w:val="007C5D5D"/>
    <w:rsid w:val="007D07DC"/>
    <w:rsid w:val="007D1716"/>
    <w:rsid w:val="007D1D00"/>
    <w:rsid w:val="007D1E8F"/>
    <w:rsid w:val="007D39E5"/>
    <w:rsid w:val="007D42E1"/>
    <w:rsid w:val="007D759E"/>
    <w:rsid w:val="007D7B0D"/>
    <w:rsid w:val="007D7BD9"/>
    <w:rsid w:val="007E0660"/>
    <w:rsid w:val="007E07A0"/>
    <w:rsid w:val="007E371D"/>
    <w:rsid w:val="007E5C96"/>
    <w:rsid w:val="007E7881"/>
    <w:rsid w:val="007E7A42"/>
    <w:rsid w:val="007F1D64"/>
    <w:rsid w:val="007F2614"/>
    <w:rsid w:val="007F405E"/>
    <w:rsid w:val="007F439D"/>
    <w:rsid w:val="007F492A"/>
    <w:rsid w:val="007F529F"/>
    <w:rsid w:val="007F7F30"/>
    <w:rsid w:val="00800B7B"/>
    <w:rsid w:val="008029C5"/>
    <w:rsid w:val="00805044"/>
    <w:rsid w:val="008104B6"/>
    <w:rsid w:val="00810A9A"/>
    <w:rsid w:val="0081101F"/>
    <w:rsid w:val="00811211"/>
    <w:rsid w:val="008157AD"/>
    <w:rsid w:val="00815FB9"/>
    <w:rsid w:val="00817317"/>
    <w:rsid w:val="00817AB6"/>
    <w:rsid w:val="008206A3"/>
    <w:rsid w:val="00820A74"/>
    <w:rsid w:val="00822B86"/>
    <w:rsid w:val="008247F9"/>
    <w:rsid w:val="00824EAF"/>
    <w:rsid w:val="008262A9"/>
    <w:rsid w:val="008267AD"/>
    <w:rsid w:val="00827ACD"/>
    <w:rsid w:val="008302DF"/>
    <w:rsid w:val="00830F8C"/>
    <w:rsid w:val="00831B10"/>
    <w:rsid w:val="008321D6"/>
    <w:rsid w:val="00832533"/>
    <w:rsid w:val="00832852"/>
    <w:rsid w:val="0083350D"/>
    <w:rsid w:val="00833AA8"/>
    <w:rsid w:val="00835868"/>
    <w:rsid w:val="008364A4"/>
    <w:rsid w:val="00837535"/>
    <w:rsid w:val="00837A68"/>
    <w:rsid w:val="00840C3E"/>
    <w:rsid w:val="00841F13"/>
    <w:rsid w:val="0084441B"/>
    <w:rsid w:val="0084485A"/>
    <w:rsid w:val="00844F53"/>
    <w:rsid w:val="008508B6"/>
    <w:rsid w:val="00853419"/>
    <w:rsid w:val="00853F44"/>
    <w:rsid w:val="00853FEC"/>
    <w:rsid w:val="008543E0"/>
    <w:rsid w:val="008544B4"/>
    <w:rsid w:val="008548B1"/>
    <w:rsid w:val="00857093"/>
    <w:rsid w:val="008608C8"/>
    <w:rsid w:val="00861721"/>
    <w:rsid w:val="00863B91"/>
    <w:rsid w:val="00864A14"/>
    <w:rsid w:val="00864C06"/>
    <w:rsid w:val="00864E57"/>
    <w:rsid w:val="0087081D"/>
    <w:rsid w:val="00872879"/>
    <w:rsid w:val="00872D65"/>
    <w:rsid w:val="00872DD8"/>
    <w:rsid w:val="00873D76"/>
    <w:rsid w:val="00877CEF"/>
    <w:rsid w:val="00877FCB"/>
    <w:rsid w:val="00884DF1"/>
    <w:rsid w:val="0088673C"/>
    <w:rsid w:val="0088676F"/>
    <w:rsid w:val="008875CB"/>
    <w:rsid w:val="00891553"/>
    <w:rsid w:val="00891ECF"/>
    <w:rsid w:val="0089372F"/>
    <w:rsid w:val="008A0720"/>
    <w:rsid w:val="008A07DF"/>
    <w:rsid w:val="008A1720"/>
    <w:rsid w:val="008A1B64"/>
    <w:rsid w:val="008A230D"/>
    <w:rsid w:val="008A44CD"/>
    <w:rsid w:val="008A4E51"/>
    <w:rsid w:val="008A789A"/>
    <w:rsid w:val="008A7961"/>
    <w:rsid w:val="008B1C2D"/>
    <w:rsid w:val="008B213F"/>
    <w:rsid w:val="008B7B59"/>
    <w:rsid w:val="008C0DC2"/>
    <w:rsid w:val="008C0E88"/>
    <w:rsid w:val="008C11E6"/>
    <w:rsid w:val="008C14A1"/>
    <w:rsid w:val="008C1DFA"/>
    <w:rsid w:val="008C21FC"/>
    <w:rsid w:val="008C2638"/>
    <w:rsid w:val="008C3679"/>
    <w:rsid w:val="008C47E4"/>
    <w:rsid w:val="008C502B"/>
    <w:rsid w:val="008D0F3D"/>
    <w:rsid w:val="008D14B5"/>
    <w:rsid w:val="008D2752"/>
    <w:rsid w:val="008D7BEB"/>
    <w:rsid w:val="008D7D66"/>
    <w:rsid w:val="008E04E8"/>
    <w:rsid w:val="008E3E7D"/>
    <w:rsid w:val="008E503F"/>
    <w:rsid w:val="008E7439"/>
    <w:rsid w:val="008E77D8"/>
    <w:rsid w:val="008F12C1"/>
    <w:rsid w:val="008F2B39"/>
    <w:rsid w:val="008F3C45"/>
    <w:rsid w:val="008F3DB9"/>
    <w:rsid w:val="008F443A"/>
    <w:rsid w:val="008F598B"/>
    <w:rsid w:val="008F5C60"/>
    <w:rsid w:val="008F65EC"/>
    <w:rsid w:val="008F7FBA"/>
    <w:rsid w:val="0090218C"/>
    <w:rsid w:val="00902D89"/>
    <w:rsid w:val="0090348C"/>
    <w:rsid w:val="00904BE0"/>
    <w:rsid w:val="00907F5D"/>
    <w:rsid w:val="00910536"/>
    <w:rsid w:val="00910C50"/>
    <w:rsid w:val="00910F37"/>
    <w:rsid w:val="009112C9"/>
    <w:rsid w:val="00915BA0"/>
    <w:rsid w:val="00922D45"/>
    <w:rsid w:val="00933A71"/>
    <w:rsid w:val="00933DDD"/>
    <w:rsid w:val="00936EE0"/>
    <w:rsid w:val="00936F33"/>
    <w:rsid w:val="00937B00"/>
    <w:rsid w:val="0094000F"/>
    <w:rsid w:val="00940571"/>
    <w:rsid w:val="00944461"/>
    <w:rsid w:val="00945507"/>
    <w:rsid w:val="00945690"/>
    <w:rsid w:val="00945DB0"/>
    <w:rsid w:val="00946DE0"/>
    <w:rsid w:val="0094771C"/>
    <w:rsid w:val="00955004"/>
    <w:rsid w:val="00955EEB"/>
    <w:rsid w:val="00956C53"/>
    <w:rsid w:val="0095712D"/>
    <w:rsid w:val="00957C25"/>
    <w:rsid w:val="00960E16"/>
    <w:rsid w:val="00961126"/>
    <w:rsid w:val="009611B8"/>
    <w:rsid w:val="009621A8"/>
    <w:rsid w:val="009641B7"/>
    <w:rsid w:val="00965148"/>
    <w:rsid w:val="0096551B"/>
    <w:rsid w:val="0096588D"/>
    <w:rsid w:val="00965D6B"/>
    <w:rsid w:val="00967044"/>
    <w:rsid w:val="00967871"/>
    <w:rsid w:val="00971111"/>
    <w:rsid w:val="00971134"/>
    <w:rsid w:val="0097528E"/>
    <w:rsid w:val="009774DC"/>
    <w:rsid w:val="00981967"/>
    <w:rsid w:val="00981C05"/>
    <w:rsid w:val="00982113"/>
    <w:rsid w:val="009836D1"/>
    <w:rsid w:val="00983B03"/>
    <w:rsid w:val="00984805"/>
    <w:rsid w:val="00987656"/>
    <w:rsid w:val="00987C75"/>
    <w:rsid w:val="00990A9B"/>
    <w:rsid w:val="00991218"/>
    <w:rsid w:val="009924CC"/>
    <w:rsid w:val="0099254D"/>
    <w:rsid w:val="0099286E"/>
    <w:rsid w:val="00992ACA"/>
    <w:rsid w:val="00993994"/>
    <w:rsid w:val="00993C1F"/>
    <w:rsid w:val="0099402B"/>
    <w:rsid w:val="00994CB7"/>
    <w:rsid w:val="009978FB"/>
    <w:rsid w:val="009A1907"/>
    <w:rsid w:val="009A27A3"/>
    <w:rsid w:val="009A402E"/>
    <w:rsid w:val="009A5CDE"/>
    <w:rsid w:val="009A6223"/>
    <w:rsid w:val="009A6F27"/>
    <w:rsid w:val="009A759B"/>
    <w:rsid w:val="009B0B42"/>
    <w:rsid w:val="009B2813"/>
    <w:rsid w:val="009B31A6"/>
    <w:rsid w:val="009B336B"/>
    <w:rsid w:val="009B5181"/>
    <w:rsid w:val="009B5382"/>
    <w:rsid w:val="009B5F8F"/>
    <w:rsid w:val="009B6424"/>
    <w:rsid w:val="009B6FB5"/>
    <w:rsid w:val="009B71CE"/>
    <w:rsid w:val="009B73E2"/>
    <w:rsid w:val="009B7B55"/>
    <w:rsid w:val="009C07BD"/>
    <w:rsid w:val="009C1EF9"/>
    <w:rsid w:val="009C31BD"/>
    <w:rsid w:val="009C359B"/>
    <w:rsid w:val="009C4F14"/>
    <w:rsid w:val="009C6EF8"/>
    <w:rsid w:val="009D01DC"/>
    <w:rsid w:val="009D2189"/>
    <w:rsid w:val="009D2C28"/>
    <w:rsid w:val="009D3C5B"/>
    <w:rsid w:val="009D5789"/>
    <w:rsid w:val="009D5920"/>
    <w:rsid w:val="009E255A"/>
    <w:rsid w:val="009E385F"/>
    <w:rsid w:val="009E46EB"/>
    <w:rsid w:val="009E4D87"/>
    <w:rsid w:val="009E4DD7"/>
    <w:rsid w:val="009E50BD"/>
    <w:rsid w:val="009F0D6C"/>
    <w:rsid w:val="009F167D"/>
    <w:rsid w:val="009F1746"/>
    <w:rsid w:val="009F1AB4"/>
    <w:rsid w:val="009F1DCB"/>
    <w:rsid w:val="009F229E"/>
    <w:rsid w:val="009F4E3D"/>
    <w:rsid w:val="00A00C76"/>
    <w:rsid w:val="00A01030"/>
    <w:rsid w:val="00A01800"/>
    <w:rsid w:val="00A04182"/>
    <w:rsid w:val="00A06BE3"/>
    <w:rsid w:val="00A106C7"/>
    <w:rsid w:val="00A12DDD"/>
    <w:rsid w:val="00A13203"/>
    <w:rsid w:val="00A15C55"/>
    <w:rsid w:val="00A16B34"/>
    <w:rsid w:val="00A208A1"/>
    <w:rsid w:val="00A21BE7"/>
    <w:rsid w:val="00A22A1F"/>
    <w:rsid w:val="00A22BA2"/>
    <w:rsid w:val="00A231BC"/>
    <w:rsid w:val="00A23801"/>
    <w:rsid w:val="00A24D83"/>
    <w:rsid w:val="00A30699"/>
    <w:rsid w:val="00A31958"/>
    <w:rsid w:val="00A337B8"/>
    <w:rsid w:val="00A3646A"/>
    <w:rsid w:val="00A36CA0"/>
    <w:rsid w:val="00A42FC8"/>
    <w:rsid w:val="00A43100"/>
    <w:rsid w:val="00A43502"/>
    <w:rsid w:val="00A443DC"/>
    <w:rsid w:val="00A4482C"/>
    <w:rsid w:val="00A45AC5"/>
    <w:rsid w:val="00A47D3E"/>
    <w:rsid w:val="00A500AF"/>
    <w:rsid w:val="00A50FF6"/>
    <w:rsid w:val="00A51AD2"/>
    <w:rsid w:val="00A51D2D"/>
    <w:rsid w:val="00A51D87"/>
    <w:rsid w:val="00A52C97"/>
    <w:rsid w:val="00A556ED"/>
    <w:rsid w:val="00A55B64"/>
    <w:rsid w:val="00A56013"/>
    <w:rsid w:val="00A567FA"/>
    <w:rsid w:val="00A611A0"/>
    <w:rsid w:val="00A65F33"/>
    <w:rsid w:val="00A660C1"/>
    <w:rsid w:val="00A66885"/>
    <w:rsid w:val="00A66A5A"/>
    <w:rsid w:val="00A67CB6"/>
    <w:rsid w:val="00A72044"/>
    <w:rsid w:val="00A74282"/>
    <w:rsid w:val="00A76040"/>
    <w:rsid w:val="00A76118"/>
    <w:rsid w:val="00A779B3"/>
    <w:rsid w:val="00A80B18"/>
    <w:rsid w:val="00A81BE4"/>
    <w:rsid w:val="00A827F4"/>
    <w:rsid w:val="00A8335E"/>
    <w:rsid w:val="00A84A4C"/>
    <w:rsid w:val="00A85524"/>
    <w:rsid w:val="00A86175"/>
    <w:rsid w:val="00A86FAA"/>
    <w:rsid w:val="00A87DD6"/>
    <w:rsid w:val="00A91901"/>
    <w:rsid w:val="00A9457D"/>
    <w:rsid w:val="00A978B7"/>
    <w:rsid w:val="00AA007A"/>
    <w:rsid w:val="00AA0322"/>
    <w:rsid w:val="00AA038B"/>
    <w:rsid w:val="00AA17B8"/>
    <w:rsid w:val="00AA1C4F"/>
    <w:rsid w:val="00AA34F2"/>
    <w:rsid w:val="00AA4DFB"/>
    <w:rsid w:val="00AA56E9"/>
    <w:rsid w:val="00AA5CB5"/>
    <w:rsid w:val="00AA5E4E"/>
    <w:rsid w:val="00AA6907"/>
    <w:rsid w:val="00AA6BD2"/>
    <w:rsid w:val="00AA701A"/>
    <w:rsid w:val="00AA7278"/>
    <w:rsid w:val="00AB055B"/>
    <w:rsid w:val="00AB0EC0"/>
    <w:rsid w:val="00AB1926"/>
    <w:rsid w:val="00AB1F7F"/>
    <w:rsid w:val="00AB273C"/>
    <w:rsid w:val="00AB3D3B"/>
    <w:rsid w:val="00AB3FB1"/>
    <w:rsid w:val="00AB48BE"/>
    <w:rsid w:val="00AB6EC6"/>
    <w:rsid w:val="00AC2DA9"/>
    <w:rsid w:val="00AC4D6D"/>
    <w:rsid w:val="00AC50BA"/>
    <w:rsid w:val="00AC5648"/>
    <w:rsid w:val="00AC6A4F"/>
    <w:rsid w:val="00AD17C1"/>
    <w:rsid w:val="00AD1BC7"/>
    <w:rsid w:val="00AE04AE"/>
    <w:rsid w:val="00AE14D7"/>
    <w:rsid w:val="00AE1DEA"/>
    <w:rsid w:val="00AE211A"/>
    <w:rsid w:val="00AE3D6C"/>
    <w:rsid w:val="00AE40C7"/>
    <w:rsid w:val="00AE4D14"/>
    <w:rsid w:val="00AE578D"/>
    <w:rsid w:val="00AE5B09"/>
    <w:rsid w:val="00AE685C"/>
    <w:rsid w:val="00AF39C5"/>
    <w:rsid w:val="00AF4E36"/>
    <w:rsid w:val="00AF6FBE"/>
    <w:rsid w:val="00AF79D7"/>
    <w:rsid w:val="00B001D0"/>
    <w:rsid w:val="00B00CCC"/>
    <w:rsid w:val="00B01223"/>
    <w:rsid w:val="00B01C7D"/>
    <w:rsid w:val="00B0249C"/>
    <w:rsid w:val="00B025AD"/>
    <w:rsid w:val="00B033E1"/>
    <w:rsid w:val="00B06455"/>
    <w:rsid w:val="00B06F52"/>
    <w:rsid w:val="00B11C1D"/>
    <w:rsid w:val="00B150EE"/>
    <w:rsid w:val="00B16B95"/>
    <w:rsid w:val="00B17790"/>
    <w:rsid w:val="00B209E1"/>
    <w:rsid w:val="00B2147E"/>
    <w:rsid w:val="00B24B5A"/>
    <w:rsid w:val="00B25163"/>
    <w:rsid w:val="00B30222"/>
    <w:rsid w:val="00B302F5"/>
    <w:rsid w:val="00B315B0"/>
    <w:rsid w:val="00B3292F"/>
    <w:rsid w:val="00B32A3A"/>
    <w:rsid w:val="00B343B1"/>
    <w:rsid w:val="00B35019"/>
    <w:rsid w:val="00B3595E"/>
    <w:rsid w:val="00B4097F"/>
    <w:rsid w:val="00B41883"/>
    <w:rsid w:val="00B42A51"/>
    <w:rsid w:val="00B43145"/>
    <w:rsid w:val="00B439EE"/>
    <w:rsid w:val="00B458CC"/>
    <w:rsid w:val="00B46734"/>
    <w:rsid w:val="00B46748"/>
    <w:rsid w:val="00B47B4B"/>
    <w:rsid w:val="00B50734"/>
    <w:rsid w:val="00B511A3"/>
    <w:rsid w:val="00B51BE8"/>
    <w:rsid w:val="00B540DB"/>
    <w:rsid w:val="00B54778"/>
    <w:rsid w:val="00B55EA9"/>
    <w:rsid w:val="00B561A6"/>
    <w:rsid w:val="00B56EFE"/>
    <w:rsid w:val="00B60D0C"/>
    <w:rsid w:val="00B629B1"/>
    <w:rsid w:val="00B62CF7"/>
    <w:rsid w:val="00B63242"/>
    <w:rsid w:val="00B6351F"/>
    <w:rsid w:val="00B63DCC"/>
    <w:rsid w:val="00B66D7E"/>
    <w:rsid w:val="00B70494"/>
    <w:rsid w:val="00B738F5"/>
    <w:rsid w:val="00B74A68"/>
    <w:rsid w:val="00B764D4"/>
    <w:rsid w:val="00B8085A"/>
    <w:rsid w:val="00B81994"/>
    <w:rsid w:val="00B853F2"/>
    <w:rsid w:val="00B86B5B"/>
    <w:rsid w:val="00B87398"/>
    <w:rsid w:val="00B8768F"/>
    <w:rsid w:val="00B8783B"/>
    <w:rsid w:val="00B91CD6"/>
    <w:rsid w:val="00B92570"/>
    <w:rsid w:val="00B93F7A"/>
    <w:rsid w:val="00B94CE4"/>
    <w:rsid w:val="00B9643F"/>
    <w:rsid w:val="00BA42C4"/>
    <w:rsid w:val="00BA5946"/>
    <w:rsid w:val="00BA6396"/>
    <w:rsid w:val="00BB0A58"/>
    <w:rsid w:val="00BB35BA"/>
    <w:rsid w:val="00BB4026"/>
    <w:rsid w:val="00BB4874"/>
    <w:rsid w:val="00BC35DC"/>
    <w:rsid w:val="00BC4DDF"/>
    <w:rsid w:val="00BC54EE"/>
    <w:rsid w:val="00BC57DB"/>
    <w:rsid w:val="00BD0487"/>
    <w:rsid w:val="00BD416A"/>
    <w:rsid w:val="00BD4F7D"/>
    <w:rsid w:val="00BD64F7"/>
    <w:rsid w:val="00BE01FA"/>
    <w:rsid w:val="00BE072E"/>
    <w:rsid w:val="00BE0854"/>
    <w:rsid w:val="00BE1F20"/>
    <w:rsid w:val="00BE2E99"/>
    <w:rsid w:val="00BE2FB1"/>
    <w:rsid w:val="00BE43E0"/>
    <w:rsid w:val="00BE479B"/>
    <w:rsid w:val="00BE6681"/>
    <w:rsid w:val="00BE6D75"/>
    <w:rsid w:val="00BF074B"/>
    <w:rsid w:val="00BF178E"/>
    <w:rsid w:val="00BF1D88"/>
    <w:rsid w:val="00BF2554"/>
    <w:rsid w:val="00BF2CF0"/>
    <w:rsid w:val="00BF5278"/>
    <w:rsid w:val="00C016A3"/>
    <w:rsid w:val="00C02A69"/>
    <w:rsid w:val="00C02B75"/>
    <w:rsid w:val="00C0445B"/>
    <w:rsid w:val="00C0681B"/>
    <w:rsid w:val="00C106A4"/>
    <w:rsid w:val="00C10F86"/>
    <w:rsid w:val="00C12875"/>
    <w:rsid w:val="00C142F0"/>
    <w:rsid w:val="00C167F7"/>
    <w:rsid w:val="00C207AA"/>
    <w:rsid w:val="00C23BAF"/>
    <w:rsid w:val="00C248FA"/>
    <w:rsid w:val="00C25469"/>
    <w:rsid w:val="00C25841"/>
    <w:rsid w:val="00C26103"/>
    <w:rsid w:val="00C26CCF"/>
    <w:rsid w:val="00C26EBB"/>
    <w:rsid w:val="00C27ED7"/>
    <w:rsid w:val="00C3310E"/>
    <w:rsid w:val="00C339A5"/>
    <w:rsid w:val="00C35A7D"/>
    <w:rsid w:val="00C374E1"/>
    <w:rsid w:val="00C46861"/>
    <w:rsid w:val="00C46FA2"/>
    <w:rsid w:val="00C50DF3"/>
    <w:rsid w:val="00C5335D"/>
    <w:rsid w:val="00C5355D"/>
    <w:rsid w:val="00C548E2"/>
    <w:rsid w:val="00C55ABA"/>
    <w:rsid w:val="00C56AB9"/>
    <w:rsid w:val="00C62008"/>
    <w:rsid w:val="00C6278D"/>
    <w:rsid w:val="00C6393F"/>
    <w:rsid w:val="00C64F2E"/>
    <w:rsid w:val="00C701AC"/>
    <w:rsid w:val="00C70F7A"/>
    <w:rsid w:val="00C72FD0"/>
    <w:rsid w:val="00C80C62"/>
    <w:rsid w:val="00C90567"/>
    <w:rsid w:val="00C90648"/>
    <w:rsid w:val="00C90D86"/>
    <w:rsid w:val="00C9266E"/>
    <w:rsid w:val="00C932AB"/>
    <w:rsid w:val="00C939AF"/>
    <w:rsid w:val="00C93B7F"/>
    <w:rsid w:val="00C956A2"/>
    <w:rsid w:val="00C96141"/>
    <w:rsid w:val="00C96F52"/>
    <w:rsid w:val="00CA0B0B"/>
    <w:rsid w:val="00CA0C20"/>
    <w:rsid w:val="00CA0DF9"/>
    <w:rsid w:val="00CA5C49"/>
    <w:rsid w:val="00CA70E8"/>
    <w:rsid w:val="00CA7C40"/>
    <w:rsid w:val="00CB1B42"/>
    <w:rsid w:val="00CB2FD5"/>
    <w:rsid w:val="00CB386C"/>
    <w:rsid w:val="00CB5F18"/>
    <w:rsid w:val="00CB60DF"/>
    <w:rsid w:val="00CB66B4"/>
    <w:rsid w:val="00CC1CCF"/>
    <w:rsid w:val="00CC6ABF"/>
    <w:rsid w:val="00CC6EF1"/>
    <w:rsid w:val="00CD11F3"/>
    <w:rsid w:val="00CD1C04"/>
    <w:rsid w:val="00CD1FA7"/>
    <w:rsid w:val="00CD25DD"/>
    <w:rsid w:val="00CD4F3A"/>
    <w:rsid w:val="00CD6234"/>
    <w:rsid w:val="00CD7DD3"/>
    <w:rsid w:val="00CE1E1B"/>
    <w:rsid w:val="00CE23D0"/>
    <w:rsid w:val="00CE2437"/>
    <w:rsid w:val="00CE3A92"/>
    <w:rsid w:val="00CE4A31"/>
    <w:rsid w:val="00CE6351"/>
    <w:rsid w:val="00CE685C"/>
    <w:rsid w:val="00CF06EB"/>
    <w:rsid w:val="00CF42F6"/>
    <w:rsid w:val="00CF466C"/>
    <w:rsid w:val="00CF4B35"/>
    <w:rsid w:val="00CF7AD5"/>
    <w:rsid w:val="00D004E9"/>
    <w:rsid w:val="00D020C1"/>
    <w:rsid w:val="00D02F02"/>
    <w:rsid w:val="00D03489"/>
    <w:rsid w:val="00D05368"/>
    <w:rsid w:val="00D05B03"/>
    <w:rsid w:val="00D0774E"/>
    <w:rsid w:val="00D105AF"/>
    <w:rsid w:val="00D108CE"/>
    <w:rsid w:val="00D10E1E"/>
    <w:rsid w:val="00D1351D"/>
    <w:rsid w:val="00D15C61"/>
    <w:rsid w:val="00D248A0"/>
    <w:rsid w:val="00D267F8"/>
    <w:rsid w:val="00D3091C"/>
    <w:rsid w:val="00D3124E"/>
    <w:rsid w:val="00D3211D"/>
    <w:rsid w:val="00D32AD8"/>
    <w:rsid w:val="00D32D4D"/>
    <w:rsid w:val="00D32E1C"/>
    <w:rsid w:val="00D357D5"/>
    <w:rsid w:val="00D35A70"/>
    <w:rsid w:val="00D405D9"/>
    <w:rsid w:val="00D40950"/>
    <w:rsid w:val="00D40C15"/>
    <w:rsid w:val="00D416A3"/>
    <w:rsid w:val="00D41C01"/>
    <w:rsid w:val="00D42429"/>
    <w:rsid w:val="00D43095"/>
    <w:rsid w:val="00D437F7"/>
    <w:rsid w:val="00D448B5"/>
    <w:rsid w:val="00D514C2"/>
    <w:rsid w:val="00D5404C"/>
    <w:rsid w:val="00D554F9"/>
    <w:rsid w:val="00D57A29"/>
    <w:rsid w:val="00D61253"/>
    <w:rsid w:val="00D64D9E"/>
    <w:rsid w:val="00D64DF7"/>
    <w:rsid w:val="00D70EEF"/>
    <w:rsid w:val="00D71C40"/>
    <w:rsid w:val="00D720C7"/>
    <w:rsid w:val="00D73404"/>
    <w:rsid w:val="00D75055"/>
    <w:rsid w:val="00D75F9C"/>
    <w:rsid w:val="00D76922"/>
    <w:rsid w:val="00D77773"/>
    <w:rsid w:val="00D8033B"/>
    <w:rsid w:val="00D80FD1"/>
    <w:rsid w:val="00D812AF"/>
    <w:rsid w:val="00D8308B"/>
    <w:rsid w:val="00D848EF"/>
    <w:rsid w:val="00D87A88"/>
    <w:rsid w:val="00D9156C"/>
    <w:rsid w:val="00D9204C"/>
    <w:rsid w:val="00D95B11"/>
    <w:rsid w:val="00D975A5"/>
    <w:rsid w:val="00D977C6"/>
    <w:rsid w:val="00DA021F"/>
    <w:rsid w:val="00DA09CF"/>
    <w:rsid w:val="00DA142B"/>
    <w:rsid w:val="00DA1A44"/>
    <w:rsid w:val="00DA2C0E"/>
    <w:rsid w:val="00DB162F"/>
    <w:rsid w:val="00DB39A7"/>
    <w:rsid w:val="00DB39EB"/>
    <w:rsid w:val="00DB54A3"/>
    <w:rsid w:val="00DB5C1F"/>
    <w:rsid w:val="00DB6B50"/>
    <w:rsid w:val="00DC05D3"/>
    <w:rsid w:val="00DC4073"/>
    <w:rsid w:val="00DC48D7"/>
    <w:rsid w:val="00DC600F"/>
    <w:rsid w:val="00DC6613"/>
    <w:rsid w:val="00DD00EE"/>
    <w:rsid w:val="00DD1319"/>
    <w:rsid w:val="00DD1939"/>
    <w:rsid w:val="00DD24CE"/>
    <w:rsid w:val="00DD24F5"/>
    <w:rsid w:val="00DD3002"/>
    <w:rsid w:val="00DD3BC0"/>
    <w:rsid w:val="00DD4095"/>
    <w:rsid w:val="00DD4204"/>
    <w:rsid w:val="00DD4794"/>
    <w:rsid w:val="00DD609C"/>
    <w:rsid w:val="00DD6ECA"/>
    <w:rsid w:val="00DD722C"/>
    <w:rsid w:val="00DE20F5"/>
    <w:rsid w:val="00DE28CE"/>
    <w:rsid w:val="00DE3ADA"/>
    <w:rsid w:val="00DE43C8"/>
    <w:rsid w:val="00DE4ED7"/>
    <w:rsid w:val="00DE55BE"/>
    <w:rsid w:val="00DE57AE"/>
    <w:rsid w:val="00DE7496"/>
    <w:rsid w:val="00DE7BB6"/>
    <w:rsid w:val="00DE7EFD"/>
    <w:rsid w:val="00DF0BBB"/>
    <w:rsid w:val="00DF168E"/>
    <w:rsid w:val="00DF3B86"/>
    <w:rsid w:val="00E01C57"/>
    <w:rsid w:val="00E02E40"/>
    <w:rsid w:val="00E03BB9"/>
    <w:rsid w:val="00E04D40"/>
    <w:rsid w:val="00E05C33"/>
    <w:rsid w:val="00E06AA7"/>
    <w:rsid w:val="00E10FFE"/>
    <w:rsid w:val="00E14DB0"/>
    <w:rsid w:val="00E16D4F"/>
    <w:rsid w:val="00E171A3"/>
    <w:rsid w:val="00E177E3"/>
    <w:rsid w:val="00E20B82"/>
    <w:rsid w:val="00E2347D"/>
    <w:rsid w:val="00E279E7"/>
    <w:rsid w:val="00E3028E"/>
    <w:rsid w:val="00E30A16"/>
    <w:rsid w:val="00E317AF"/>
    <w:rsid w:val="00E364C7"/>
    <w:rsid w:val="00E37D4E"/>
    <w:rsid w:val="00E40572"/>
    <w:rsid w:val="00E40C86"/>
    <w:rsid w:val="00E42348"/>
    <w:rsid w:val="00E42795"/>
    <w:rsid w:val="00E440DB"/>
    <w:rsid w:val="00E45732"/>
    <w:rsid w:val="00E4600F"/>
    <w:rsid w:val="00E473C7"/>
    <w:rsid w:val="00E47C24"/>
    <w:rsid w:val="00E5005E"/>
    <w:rsid w:val="00E51DCF"/>
    <w:rsid w:val="00E530F0"/>
    <w:rsid w:val="00E569C7"/>
    <w:rsid w:val="00E57148"/>
    <w:rsid w:val="00E5754A"/>
    <w:rsid w:val="00E60CFE"/>
    <w:rsid w:val="00E61296"/>
    <w:rsid w:val="00E6175F"/>
    <w:rsid w:val="00E6206F"/>
    <w:rsid w:val="00E63B8C"/>
    <w:rsid w:val="00E63D35"/>
    <w:rsid w:val="00E640D6"/>
    <w:rsid w:val="00E642F8"/>
    <w:rsid w:val="00E65AE5"/>
    <w:rsid w:val="00E65D4A"/>
    <w:rsid w:val="00E66ACB"/>
    <w:rsid w:val="00E671FB"/>
    <w:rsid w:val="00E70264"/>
    <w:rsid w:val="00E7208C"/>
    <w:rsid w:val="00E720CF"/>
    <w:rsid w:val="00E739F5"/>
    <w:rsid w:val="00E73AF0"/>
    <w:rsid w:val="00E75825"/>
    <w:rsid w:val="00E761CD"/>
    <w:rsid w:val="00E77459"/>
    <w:rsid w:val="00E776EF"/>
    <w:rsid w:val="00E77AEE"/>
    <w:rsid w:val="00E8201F"/>
    <w:rsid w:val="00E830D5"/>
    <w:rsid w:val="00E8786E"/>
    <w:rsid w:val="00E93F57"/>
    <w:rsid w:val="00E97A5F"/>
    <w:rsid w:val="00EA029B"/>
    <w:rsid w:val="00EA15A4"/>
    <w:rsid w:val="00EA1FC1"/>
    <w:rsid w:val="00EA29C4"/>
    <w:rsid w:val="00EA70C5"/>
    <w:rsid w:val="00EB0D51"/>
    <w:rsid w:val="00EB295A"/>
    <w:rsid w:val="00EB3C46"/>
    <w:rsid w:val="00EB428E"/>
    <w:rsid w:val="00EC0E01"/>
    <w:rsid w:val="00EC1154"/>
    <w:rsid w:val="00EC25F2"/>
    <w:rsid w:val="00EC6003"/>
    <w:rsid w:val="00EC6938"/>
    <w:rsid w:val="00ED278B"/>
    <w:rsid w:val="00ED40F6"/>
    <w:rsid w:val="00ED4708"/>
    <w:rsid w:val="00ED5D84"/>
    <w:rsid w:val="00ED637D"/>
    <w:rsid w:val="00ED698C"/>
    <w:rsid w:val="00ED6DFD"/>
    <w:rsid w:val="00EE016A"/>
    <w:rsid w:val="00EE17FF"/>
    <w:rsid w:val="00EE22C8"/>
    <w:rsid w:val="00EE2970"/>
    <w:rsid w:val="00EE5F64"/>
    <w:rsid w:val="00EF1638"/>
    <w:rsid w:val="00EF2F46"/>
    <w:rsid w:val="00EF48EE"/>
    <w:rsid w:val="00EF5C6E"/>
    <w:rsid w:val="00EF5EC2"/>
    <w:rsid w:val="00F00631"/>
    <w:rsid w:val="00F0079E"/>
    <w:rsid w:val="00F007DB"/>
    <w:rsid w:val="00F0118A"/>
    <w:rsid w:val="00F01C99"/>
    <w:rsid w:val="00F02F6B"/>
    <w:rsid w:val="00F03AC9"/>
    <w:rsid w:val="00F03F24"/>
    <w:rsid w:val="00F068F5"/>
    <w:rsid w:val="00F0725A"/>
    <w:rsid w:val="00F074E3"/>
    <w:rsid w:val="00F10115"/>
    <w:rsid w:val="00F109EF"/>
    <w:rsid w:val="00F11511"/>
    <w:rsid w:val="00F12712"/>
    <w:rsid w:val="00F127E1"/>
    <w:rsid w:val="00F138E7"/>
    <w:rsid w:val="00F140B5"/>
    <w:rsid w:val="00F15DEB"/>
    <w:rsid w:val="00F1601E"/>
    <w:rsid w:val="00F17223"/>
    <w:rsid w:val="00F208AC"/>
    <w:rsid w:val="00F21221"/>
    <w:rsid w:val="00F21631"/>
    <w:rsid w:val="00F21E97"/>
    <w:rsid w:val="00F23EE4"/>
    <w:rsid w:val="00F2417B"/>
    <w:rsid w:val="00F3033F"/>
    <w:rsid w:val="00F32459"/>
    <w:rsid w:val="00F342D3"/>
    <w:rsid w:val="00F35223"/>
    <w:rsid w:val="00F405CF"/>
    <w:rsid w:val="00F41249"/>
    <w:rsid w:val="00F42481"/>
    <w:rsid w:val="00F426FD"/>
    <w:rsid w:val="00F42A60"/>
    <w:rsid w:val="00F42F25"/>
    <w:rsid w:val="00F43A62"/>
    <w:rsid w:val="00F44396"/>
    <w:rsid w:val="00F45A0C"/>
    <w:rsid w:val="00F501F8"/>
    <w:rsid w:val="00F50D89"/>
    <w:rsid w:val="00F53C51"/>
    <w:rsid w:val="00F53C59"/>
    <w:rsid w:val="00F53ED2"/>
    <w:rsid w:val="00F57EA5"/>
    <w:rsid w:val="00F6061C"/>
    <w:rsid w:val="00F6275F"/>
    <w:rsid w:val="00F63110"/>
    <w:rsid w:val="00F665E0"/>
    <w:rsid w:val="00F67486"/>
    <w:rsid w:val="00F67F4F"/>
    <w:rsid w:val="00F712D8"/>
    <w:rsid w:val="00F73B71"/>
    <w:rsid w:val="00F75A3D"/>
    <w:rsid w:val="00F8040C"/>
    <w:rsid w:val="00F80945"/>
    <w:rsid w:val="00F83283"/>
    <w:rsid w:val="00F83609"/>
    <w:rsid w:val="00F83ACC"/>
    <w:rsid w:val="00F84441"/>
    <w:rsid w:val="00F851D5"/>
    <w:rsid w:val="00F85D38"/>
    <w:rsid w:val="00F87348"/>
    <w:rsid w:val="00F915A5"/>
    <w:rsid w:val="00F92C7E"/>
    <w:rsid w:val="00F93F45"/>
    <w:rsid w:val="00F9442C"/>
    <w:rsid w:val="00F94432"/>
    <w:rsid w:val="00F96AED"/>
    <w:rsid w:val="00F96D0D"/>
    <w:rsid w:val="00FA260E"/>
    <w:rsid w:val="00FA26C3"/>
    <w:rsid w:val="00FA29F0"/>
    <w:rsid w:val="00FA2AAD"/>
    <w:rsid w:val="00FA5BC8"/>
    <w:rsid w:val="00FA5C14"/>
    <w:rsid w:val="00FA6029"/>
    <w:rsid w:val="00FA7A62"/>
    <w:rsid w:val="00FB11BC"/>
    <w:rsid w:val="00FB11DF"/>
    <w:rsid w:val="00FB143C"/>
    <w:rsid w:val="00FB2FC2"/>
    <w:rsid w:val="00FB4D92"/>
    <w:rsid w:val="00FB638D"/>
    <w:rsid w:val="00FB7C18"/>
    <w:rsid w:val="00FC0195"/>
    <w:rsid w:val="00FC031F"/>
    <w:rsid w:val="00FC07B9"/>
    <w:rsid w:val="00FC1F1B"/>
    <w:rsid w:val="00FC6224"/>
    <w:rsid w:val="00FD1526"/>
    <w:rsid w:val="00FD30DC"/>
    <w:rsid w:val="00FD37F9"/>
    <w:rsid w:val="00FD5D01"/>
    <w:rsid w:val="00FD5FCD"/>
    <w:rsid w:val="00FD78A4"/>
    <w:rsid w:val="00FE0896"/>
    <w:rsid w:val="00FE2123"/>
    <w:rsid w:val="00FE2345"/>
    <w:rsid w:val="00FE323E"/>
    <w:rsid w:val="00FE6C67"/>
    <w:rsid w:val="00FF1BCD"/>
    <w:rsid w:val="00FF1E31"/>
    <w:rsid w:val="00FF2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3CF6A9"/>
  <w15:chartTrackingRefBased/>
  <w15:docId w15:val="{EF2F9839-BBAA-4558-A81D-18DB620FA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Roboto" w:eastAsia="PMingLiU" w:hAnsi="Roboto" w:cs="Times New Roman"/>
        <w:sz w:val="22"/>
        <w:szCs w:val="22"/>
        <w:lang w:val="en-GB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1F1B"/>
    <w:pPr>
      <w:spacing w:after="240" w:line="264" w:lineRule="auto"/>
      <w:ind w:left="426"/>
    </w:pPr>
  </w:style>
  <w:style w:type="paragraph" w:styleId="Heading1">
    <w:name w:val="heading 1"/>
    <w:next w:val="Normal"/>
    <w:link w:val="Heading1Char"/>
    <w:uiPriority w:val="1"/>
    <w:qFormat/>
    <w:rsid w:val="005B2943"/>
    <w:pPr>
      <w:keepNext/>
      <w:spacing w:after="360"/>
      <w:ind w:left="567"/>
      <w:outlineLvl w:val="0"/>
    </w:pPr>
    <w:rPr>
      <w:b/>
      <w:bCs/>
      <w:color w:val="1440AA"/>
      <w:sz w:val="32"/>
      <w:szCs w:val="32"/>
    </w:rPr>
  </w:style>
  <w:style w:type="paragraph" w:styleId="Heading2">
    <w:name w:val="heading 2"/>
    <w:next w:val="Normal"/>
    <w:link w:val="Heading2Char"/>
    <w:uiPriority w:val="2"/>
    <w:qFormat/>
    <w:rsid w:val="00232ECC"/>
    <w:pPr>
      <w:keepNext/>
      <w:spacing w:after="240"/>
      <w:ind w:left="425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1DC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1DCF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51DC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51DCF"/>
  </w:style>
  <w:style w:type="paragraph" w:styleId="Footer">
    <w:name w:val="footer"/>
    <w:link w:val="FooterChar"/>
    <w:uiPriority w:val="99"/>
    <w:unhideWhenUsed/>
    <w:rsid w:val="00DE4ED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E4ED7"/>
  </w:style>
  <w:style w:type="table" w:styleId="TableGrid">
    <w:name w:val="Table Grid"/>
    <w:basedOn w:val="TableNormal"/>
    <w:uiPriority w:val="39"/>
    <w:rsid w:val="00DE3A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rsid w:val="002F091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1"/>
    <w:rsid w:val="005B2943"/>
    <w:rPr>
      <w:b/>
      <w:bCs/>
      <w:color w:val="1440AA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2"/>
    <w:rsid w:val="00232ECC"/>
    <w:rPr>
      <w:b/>
      <w:bCs/>
      <w:sz w:val="24"/>
      <w:szCs w:val="24"/>
    </w:rPr>
  </w:style>
  <w:style w:type="paragraph" w:customStyle="1" w:styleId="Paragraph">
    <w:name w:val="Paragraph"/>
    <w:basedOn w:val="Normal"/>
    <w:link w:val="ParagraphChar"/>
    <w:rsid w:val="00110860"/>
    <w:pPr>
      <w:ind w:left="567"/>
    </w:pPr>
  </w:style>
  <w:style w:type="paragraph" w:customStyle="1" w:styleId="FigureNumber">
    <w:name w:val="Figure Number"/>
    <w:link w:val="FigureNumberChar"/>
    <w:uiPriority w:val="3"/>
    <w:qFormat/>
    <w:rsid w:val="00B8768F"/>
    <w:pPr>
      <w:keepNext/>
      <w:ind w:left="709"/>
    </w:pPr>
    <w:rPr>
      <w:b/>
      <w:bCs/>
      <w:sz w:val="20"/>
    </w:rPr>
  </w:style>
  <w:style w:type="character" w:customStyle="1" w:styleId="ParagraphChar">
    <w:name w:val="Paragraph Char"/>
    <w:basedOn w:val="DefaultParagraphFont"/>
    <w:link w:val="Paragraph"/>
    <w:rsid w:val="00110860"/>
    <w:rPr>
      <w:rFonts w:ascii="Roboto" w:hAnsi="Roboto"/>
      <w:sz w:val="22"/>
      <w:szCs w:val="22"/>
    </w:rPr>
  </w:style>
  <w:style w:type="paragraph" w:customStyle="1" w:styleId="FigureTitle">
    <w:name w:val="Figure Title"/>
    <w:link w:val="FigureTitleChar"/>
    <w:uiPriority w:val="3"/>
    <w:qFormat/>
    <w:rsid w:val="003D5F30"/>
    <w:pPr>
      <w:keepNext/>
      <w:spacing w:after="120"/>
      <w:ind w:left="709"/>
    </w:pPr>
    <w:rPr>
      <w:b/>
      <w:bCs/>
      <w:color w:val="1440AA"/>
    </w:rPr>
  </w:style>
  <w:style w:type="character" w:customStyle="1" w:styleId="FigureNumberChar">
    <w:name w:val="Figure Number Char"/>
    <w:basedOn w:val="DefaultParagraphFont"/>
    <w:link w:val="FigureNumber"/>
    <w:uiPriority w:val="3"/>
    <w:rsid w:val="00B8768F"/>
    <w:rPr>
      <w:b/>
      <w:bCs/>
      <w:sz w:val="20"/>
    </w:rPr>
  </w:style>
  <w:style w:type="paragraph" w:customStyle="1" w:styleId="TableHeader">
    <w:name w:val="Table Header"/>
    <w:link w:val="TableHeaderChar"/>
    <w:uiPriority w:val="6"/>
    <w:qFormat/>
    <w:rsid w:val="00DE4ED7"/>
    <w:pPr>
      <w:keepNext/>
    </w:pPr>
    <w:rPr>
      <w:b/>
      <w:bCs/>
      <w:sz w:val="20"/>
    </w:rPr>
  </w:style>
  <w:style w:type="character" w:customStyle="1" w:styleId="FigureTitleChar">
    <w:name w:val="Figure Title Char"/>
    <w:basedOn w:val="FigureNumberChar"/>
    <w:link w:val="FigureTitle"/>
    <w:uiPriority w:val="3"/>
    <w:rsid w:val="003D5F30"/>
    <w:rPr>
      <w:b/>
      <w:bCs/>
      <w:color w:val="1440AA"/>
      <w:sz w:val="20"/>
    </w:rPr>
  </w:style>
  <w:style w:type="paragraph" w:customStyle="1" w:styleId="TableText">
    <w:name w:val="Table Text"/>
    <w:link w:val="TableTextChar"/>
    <w:uiPriority w:val="6"/>
    <w:qFormat/>
    <w:rsid w:val="00DE4ED7"/>
    <w:pPr>
      <w:keepNext/>
    </w:pPr>
    <w:rPr>
      <w:sz w:val="20"/>
    </w:rPr>
  </w:style>
  <w:style w:type="character" w:customStyle="1" w:styleId="TableHeaderChar">
    <w:name w:val="Table Header Char"/>
    <w:basedOn w:val="DefaultParagraphFont"/>
    <w:link w:val="TableHeader"/>
    <w:uiPriority w:val="6"/>
    <w:rsid w:val="00FC1F1B"/>
    <w:rPr>
      <w:b/>
      <w:bCs/>
      <w:sz w:val="20"/>
    </w:rPr>
  </w:style>
  <w:style w:type="paragraph" w:customStyle="1" w:styleId="TableNote">
    <w:name w:val="Table Note"/>
    <w:link w:val="TableNoteChar"/>
    <w:uiPriority w:val="6"/>
    <w:qFormat/>
    <w:rsid w:val="007E371D"/>
    <w:pPr>
      <w:tabs>
        <w:tab w:val="left" w:pos="1560"/>
      </w:tabs>
      <w:spacing w:before="120" w:after="240"/>
      <w:ind w:left="1560" w:hanging="851"/>
      <w:contextualSpacing/>
    </w:pPr>
    <w:rPr>
      <w:color w:val="7F7F7F" w:themeColor="text1" w:themeTint="80"/>
      <w:sz w:val="18"/>
      <w:szCs w:val="18"/>
    </w:rPr>
  </w:style>
  <w:style w:type="character" w:customStyle="1" w:styleId="TableTextChar">
    <w:name w:val="Table Text Char"/>
    <w:basedOn w:val="DefaultParagraphFont"/>
    <w:link w:val="TableText"/>
    <w:uiPriority w:val="6"/>
    <w:rsid w:val="00FC1F1B"/>
    <w:rPr>
      <w:sz w:val="20"/>
    </w:rPr>
  </w:style>
  <w:style w:type="paragraph" w:customStyle="1" w:styleId="HeaderTitle">
    <w:name w:val="Header Title"/>
    <w:link w:val="HeaderTitleChar"/>
    <w:uiPriority w:val="10"/>
    <w:qFormat/>
    <w:rsid w:val="00DE4ED7"/>
    <w:rPr>
      <w:b/>
      <w:bCs/>
      <w:sz w:val="20"/>
    </w:rPr>
  </w:style>
  <w:style w:type="character" w:customStyle="1" w:styleId="TableNoteChar">
    <w:name w:val="Table Note Char"/>
    <w:basedOn w:val="DefaultParagraphFont"/>
    <w:link w:val="TableNote"/>
    <w:uiPriority w:val="6"/>
    <w:rsid w:val="007E371D"/>
    <w:rPr>
      <w:color w:val="7F7F7F" w:themeColor="text1" w:themeTint="80"/>
      <w:sz w:val="18"/>
      <w:szCs w:val="18"/>
    </w:rPr>
  </w:style>
  <w:style w:type="paragraph" w:customStyle="1" w:styleId="HeaderDate">
    <w:name w:val="Header Date"/>
    <w:link w:val="HeaderDateChar"/>
    <w:uiPriority w:val="10"/>
    <w:qFormat/>
    <w:rsid w:val="00DE4ED7"/>
    <w:rPr>
      <w:sz w:val="20"/>
    </w:rPr>
  </w:style>
  <w:style w:type="character" w:customStyle="1" w:styleId="HeaderTitleChar">
    <w:name w:val="Header Title Char"/>
    <w:basedOn w:val="HeaderChar"/>
    <w:link w:val="HeaderTitle"/>
    <w:uiPriority w:val="10"/>
    <w:rsid w:val="00FC1F1B"/>
    <w:rPr>
      <w:b/>
      <w:bCs/>
      <w:sz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E4ED7"/>
    <w:rPr>
      <w:sz w:val="20"/>
      <w:szCs w:val="20"/>
    </w:rPr>
  </w:style>
  <w:style w:type="character" w:customStyle="1" w:styleId="HeaderDateChar">
    <w:name w:val="Header Date Char"/>
    <w:basedOn w:val="HeaderChar"/>
    <w:link w:val="HeaderDate"/>
    <w:uiPriority w:val="10"/>
    <w:rsid w:val="00FC1F1B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E4ED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E4ED7"/>
    <w:rPr>
      <w:vertAlign w:val="superscript"/>
    </w:rPr>
  </w:style>
  <w:style w:type="paragraph" w:styleId="Quote">
    <w:name w:val="Quote"/>
    <w:next w:val="Normal"/>
    <w:link w:val="QuoteChar"/>
    <w:uiPriority w:val="7"/>
    <w:qFormat/>
    <w:rsid w:val="007E371D"/>
    <w:pPr>
      <w:spacing w:after="240"/>
      <w:ind w:left="709"/>
    </w:pPr>
    <w:rPr>
      <w:rFonts w:ascii="Cardo" w:hAnsi="Cardo"/>
      <w:sz w:val="26"/>
      <w:szCs w:val="26"/>
    </w:rPr>
  </w:style>
  <w:style w:type="character" w:customStyle="1" w:styleId="QuoteChar">
    <w:name w:val="Quote Char"/>
    <w:basedOn w:val="DefaultParagraphFont"/>
    <w:link w:val="Quote"/>
    <w:uiPriority w:val="7"/>
    <w:rsid w:val="007E371D"/>
    <w:rPr>
      <w:rFonts w:ascii="Cardo" w:hAnsi="Cardo"/>
      <w:sz w:val="26"/>
      <w:szCs w:val="26"/>
    </w:rPr>
  </w:style>
  <w:style w:type="paragraph" w:customStyle="1" w:styleId="Bullet">
    <w:name w:val="Bullet"/>
    <w:link w:val="BulletChar"/>
    <w:uiPriority w:val="4"/>
    <w:qFormat/>
    <w:rsid w:val="000A4DE8"/>
    <w:pPr>
      <w:numPr>
        <w:numId w:val="5"/>
      </w:numPr>
      <w:spacing w:after="120" w:line="264" w:lineRule="auto"/>
      <w:ind w:left="1276" w:hanging="499"/>
    </w:pPr>
  </w:style>
  <w:style w:type="paragraph" w:customStyle="1" w:styleId="Bullet-Last">
    <w:name w:val="Bullet - Last"/>
    <w:basedOn w:val="Bullet"/>
    <w:link w:val="Bullet-LastChar"/>
    <w:uiPriority w:val="4"/>
    <w:qFormat/>
    <w:rsid w:val="00B511A3"/>
    <w:pPr>
      <w:spacing w:after="240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0D6F9B"/>
  </w:style>
  <w:style w:type="character" w:customStyle="1" w:styleId="BulletChar">
    <w:name w:val="Bullet Char"/>
    <w:basedOn w:val="ListParagraphChar"/>
    <w:link w:val="Bullet"/>
    <w:uiPriority w:val="4"/>
    <w:rsid w:val="000A4DE8"/>
  </w:style>
  <w:style w:type="paragraph" w:customStyle="1" w:styleId="Number">
    <w:name w:val="Number"/>
    <w:basedOn w:val="Number-Last"/>
    <w:link w:val="NumberChar"/>
    <w:uiPriority w:val="5"/>
    <w:qFormat/>
    <w:rsid w:val="007E7A42"/>
    <w:pPr>
      <w:keepNext/>
      <w:spacing w:after="120"/>
    </w:pPr>
  </w:style>
  <w:style w:type="character" w:customStyle="1" w:styleId="Bullet-LastChar">
    <w:name w:val="Bullet - Last Char"/>
    <w:basedOn w:val="BulletChar"/>
    <w:link w:val="Bullet-Last"/>
    <w:uiPriority w:val="4"/>
    <w:rsid w:val="00B511A3"/>
  </w:style>
  <w:style w:type="paragraph" w:customStyle="1" w:styleId="Number-Last">
    <w:name w:val="Number - Last"/>
    <w:basedOn w:val="Normal"/>
    <w:link w:val="Number-LastChar"/>
    <w:uiPriority w:val="5"/>
    <w:qFormat/>
    <w:rsid w:val="00AC50BA"/>
    <w:pPr>
      <w:numPr>
        <w:numId w:val="7"/>
      </w:numPr>
      <w:ind w:left="1276" w:hanging="499"/>
    </w:pPr>
  </w:style>
  <w:style w:type="character" w:customStyle="1" w:styleId="NumberChar">
    <w:name w:val="Number Char"/>
    <w:basedOn w:val="BulletChar"/>
    <w:link w:val="Number"/>
    <w:uiPriority w:val="5"/>
    <w:rsid w:val="007E7A42"/>
  </w:style>
  <w:style w:type="paragraph" w:customStyle="1" w:styleId="Footnote">
    <w:name w:val="Footnote"/>
    <w:basedOn w:val="FootnoteText"/>
    <w:link w:val="FootnoteChar"/>
    <w:uiPriority w:val="8"/>
    <w:qFormat/>
    <w:rsid w:val="003D5F30"/>
    <w:pPr>
      <w:keepNext/>
      <w:keepLines/>
      <w:tabs>
        <w:tab w:val="left" w:pos="851"/>
      </w:tabs>
      <w:spacing w:after="120"/>
      <w:ind w:left="850" w:hanging="425"/>
    </w:pPr>
    <w:rPr>
      <w:color w:val="7F7F7F" w:themeColor="text1" w:themeTint="80"/>
      <w:sz w:val="18"/>
    </w:rPr>
  </w:style>
  <w:style w:type="character" w:customStyle="1" w:styleId="Number-LastChar">
    <w:name w:val="Number - Last Char"/>
    <w:basedOn w:val="BulletChar"/>
    <w:link w:val="Number-Last"/>
    <w:uiPriority w:val="5"/>
    <w:rsid w:val="00AC50BA"/>
  </w:style>
  <w:style w:type="paragraph" w:styleId="Title">
    <w:name w:val="Title"/>
    <w:next w:val="Normal"/>
    <w:link w:val="TitleChar"/>
    <w:uiPriority w:val="9"/>
    <w:qFormat/>
    <w:rsid w:val="00C142F0"/>
    <w:pPr>
      <w:ind w:left="567" w:right="1230"/>
    </w:pPr>
    <w:rPr>
      <w:b/>
      <w:bCs/>
      <w:sz w:val="60"/>
      <w:szCs w:val="60"/>
    </w:rPr>
  </w:style>
  <w:style w:type="character" w:customStyle="1" w:styleId="FootnoteChar">
    <w:name w:val="Footnote Char"/>
    <w:basedOn w:val="FootnoteTextChar"/>
    <w:link w:val="Footnote"/>
    <w:uiPriority w:val="8"/>
    <w:rsid w:val="003D5F30"/>
    <w:rPr>
      <w:color w:val="7F7F7F" w:themeColor="text1" w:themeTint="80"/>
      <w:sz w:val="18"/>
      <w:szCs w:val="20"/>
    </w:rPr>
  </w:style>
  <w:style w:type="character" w:customStyle="1" w:styleId="TitleChar">
    <w:name w:val="Title Char"/>
    <w:basedOn w:val="DefaultParagraphFont"/>
    <w:link w:val="Title"/>
    <w:uiPriority w:val="9"/>
    <w:rsid w:val="00C142F0"/>
    <w:rPr>
      <w:b/>
      <w:bCs/>
      <w:sz w:val="60"/>
      <w:szCs w:val="60"/>
    </w:rPr>
  </w:style>
  <w:style w:type="paragraph" w:styleId="Subtitle">
    <w:name w:val="Subtitle"/>
    <w:next w:val="Normal"/>
    <w:link w:val="SubtitleChar"/>
    <w:uiPriority w:val="9"/>
    <w:qFormat/>
    <w:rsid w:val="0015277F"/>
    <w:pPr>
      <w:spacing w:before="240"/>
      <w:ind w:left="567" w:right="1939"/>
    </w:pPr>
    <w:rPr>
      <w:b/>
      <w:bCs/>
      <w:sz w:val="40"/>
      <w:szCs w:val="40"/>
    </w:rPr>
  </w:style>
  <w:style w:type="character" w:customStyle="1" w:styleId="SubtitleChar">
    <w:name w:val="Subtitle Char"/>
    <w:basedOn w:val="DefaultParagraphFont"/>
    <w:link w:val="Subtitle"/>
    <w:uiPriority w:val="9"/>
    <w:rsid w:val="0015277F"/>
    <w:rPr>
      <w:b/>
      <w:bCs/>
      <w:sz w:val="40"/>
      <w:szCs w:val="40"/>
    </w:rPr>
  </w:style>
  <w:style w:type="paragraph" w:customStyle="1" w:styleId="Author">
    <w:name w:val="Author"/>
    <w:link w:val="AuthorChar"/>
    <w:uiPriority w:val="9"/>
    <w:qFormat/>
    <w:rsid w:val="0015277F"/>
    <w:pPr>
      <w:spacing w:before="240"/>
      <w:ind w:left="567" w:right="1939"/>
    </w:pPr>
    <w:rPr>
      <w:b/>
      <w:bCs/>
    </w:rPr>
  </w:style>
  <w:style w:type="character" w:customStyle="1" w:styleId="AuthorChar">
    <w:name w:val="Author Char"/>
    <w:basedOn w:val="Heading1Char"/>
    <w:link w:val="Author"/>
    <w:uiPriority w:val="9"/>
    <w:rsid w:val="0015277F"/>
    <w:rPr>
      <w:b/>
      <w:bCs/>
      <w:color w:val="3FB0AC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03659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74E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4E66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1E149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45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23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My%20Drive\Memorandum\Memo%20-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D243A1-7ECA-408B-9910-2F6D2393DA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G:\My Drive\Memorandum\Memo - Template.dotx</Template>
  <TotalTime>12616</TotalTime>
  <Pages>1</Pages>
  <Words>186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 Yeung</dc:creator>
  <cp:keywords/>
  <dc:description/>
  <cp:lastModifiedBy>Yeung, Park</cp:lastModifiedBy>
  <cp:revision>388</cp:revision>
  <dcterms:created xsi:type="dcterms:W3CDTF">2021-04-20T05:00:00Z</dcterms:created>
  <dcterms:modified xsi:type="dcterms:W3CDTF">2021-06-10T23:10:00Z</dcterms:modified>
</cp:coreProperties>
</file>